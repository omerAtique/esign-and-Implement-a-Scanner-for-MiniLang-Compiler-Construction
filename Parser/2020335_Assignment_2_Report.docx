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5731A64E" w:rsidR="00BD519B" w:rsidRPr="00870E1E" w:rsidRDefault="00BD519B">
      <w:pPr>
        <w:ind w:left="-360"/>
      </w:pPr>
    </w:p>
    <w:p w14:paraId="783C8325" w14:textId="4E7A75DB" w:rsidR="009A069C" w:rsidRPr="00870E1E" w:rsidRDefault="00750F75">
      <w:pPr>
        <w:ind w:left="-360"/>
      </w:pPr>
      <w:r>
        <w:rPr>
          <w:noProof/>
        </w:rPr>
        <w:drawing>
          <wp:anchor distT="0" distB="0" distL="114300" distR="114300" simplePos="0" relativeHeight="251540480" behindDoc="1" locked="0" layoutInCell="1" allowOverlap="1" wp14:anchorId="0504E47C" wp14:editId="48C43AC9">
            <wp:simplePos x="0" y="0"/>
            <wp:positionH relativeFrom="column">
              <wp:posOffset>1285240</wp:posOffset>
            </wp:positionH>
            <wp:positionV relativeFrom="paragraph">
              <wp:posOffset>176530</wp:posOffset>
            </wp:positionV>
            <wp:extent cx="2905125" cy="2905125"/>
            <wp:effectExtent l="0" t="0" r="9525" b="9525"/>
            <wp:wrapTopAndBottom/>
            <wp:docPr id="152865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53327"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C8327" w14:textId="00F5C6F0" w:rsidR="009A069C" w:rsidRDefault="009A069C" w:rsidP="00CD7574"/>
    <w:p w14:paraId="44E2C140" w14:textId="36720018" w:rsidR="00CD7574" w:rsidRDefault="00CD7574" w:rsidP="00CD7574"/>
    <w:p w14:paraId="44615B94" w14:textId="2396D1CF" w:rsidR="00CD7574" w:rsidRDefault="00CD7574" w:rsidP="00CD7574"/>
    <w:p w14:paraId="211F379E" w14:textId="3E233EDD" w:rsidR="00CD7574" w:rsidRDefault="00CD7574" w:rsidP="00CD7574"/>
    <w:p w14:paraId="77FB416B" w14:textId="198E10AD" w:rsidR="00CD7574" w:rsidRDefault="00CD7574" w:rsidP="00CD7574"/>
    <w:p w14:paraId="783C832C" w14:textId="77777777" w:rsidR="00BD519B" w:rsidRPr="00870E1E" w:rsidRDefault="00BD519B">
      <w:pPr>
        <w:tabs>
          <w:tab w:val="right" w:pos="7920"/>
        </w:tabs>
        <w:rPr>
          <w:b/>
        </w:rPr>
      </w:pPr>
    </w:p>
    <w:p w14:paraId="6E61E0D6" w14:textId="77777777" w:rsidR="008E0B31" w:rsidRDefault="00CD7574" w:rsidP="00BA4982">
      <w:pPr>
        <w:pStyle w:val="TOCHeading"/>
        <w:rPr>
          <w:rStyle w:val="IntenseReference"/>
          <w:rFonts w:ascii="Copperplate Gothic Bold" w:hAnsi="Copperplate Gothic Bold"/>
          <w:color w:val="000000" w:themeColor="text1"/>
          <w:sz w:val="52"/>
          <w:szCs w:val="52"/>
        </w:rPr>
      </w:pPr>
      <w:r>
        <w:rPr>
          <w:rStyle w:val="IntenseReference"/>
          <w:rFonts w:ascii="Copperplate Gothic Bold" w:hAnsi="Copperplate Gothic Bold"/>
          <w:color w:val="000000" w:themeColor="text1"/>
          <w:sz w:val="52"/>
          <w:szCs w:val="52"/>
        </w:rPr>
        <w:t>CS42</w:t>
      </w:r>
      <w:r w:rsidR="008E0B31">
        <w:rPr>
          <w:rStyle w:val="IntenseReference"/>
          <w:rFonts w:ascii="Copperplate Gothic Bold" w:hAnsi="Copperplate Gothic Bold"/>
          <w:color w:val="000000" w:themeColor="text1"/>
          <w:sz w:val="52"/>
          <w:szCs w:val="52"/>
        </w:rPr>
        <w:t>4</w:t>
      </w:r>
      <w:r w:rsidR="003E3260">
        <w:rPr>
          <w:rStyle w:val="IntenseReference"/>
          <w:rFonts w:ascii="Copperplate Gothic Bold" w:hAnsi="Copperplate Gothic Bold"/>
          <w:color w:val="000000" w:themeColor="text1"/>
          <w:sz w:val="52"/>
          <w:szCs w:val="52"/>
        </w:rPr>
        <w:t>-</w:t>
      </w:r>
      <w:r w:rsidR="008E0B31">
        <w:rPr>
          <w:rStyle w:val="IntenseReference"/>
          <w:rFonts w:ascii="Copperplate Gothic Bold" w:hAnsi="Copperplate Gothic Bold"/>
          <w:color w:val="000000" w:themeColor="text1"/>
          <w:sz w:val="52"/>
          <w:szCs w:val="52"/>
        </w:rPr>
        <w:t>Compiler Construction</w:t>
      </w:r>
    </w:p>
    <w:p w14:paraId="2C50D253" w14:textId="0868DC8E" w:rsidR="00BA4982" w:rsidRPr="00F04A61" w:rsidRDefault="00CD7574" w:rsidP="00BA4982">
      <w:pPr>
        <w:pStyle w:val="TOCHeading"/>
        <w:rPr>
          <w:rStyle w:val="IntenseReference"/>
          <w:rFonts w:ascii="Copperplate Gothic Bold" w:hAnsi="Copperplate Gothic Bold"/>
          <w:color w:val="000000" w:themeColor="text1"/>
          <w:sz w:val="52"/>
          <w:szCs w:val="52"/>
        </w:rPr>
      </w:pPr>
      <w:r>
        <w:rPr>
          <w:rStyle w:val="IntenseReference"/>
          <w:rFonts w:ascii="Copperplate Gothic Bold" w:hAnsi="Copperplate Gothic Bold"/>
          <w:color w:val="000000" w:themeColor="text1"/>
          <w:sz w:val="52"/>
          <w:szCs w:val="52"/>
        </w:rPr>
        <w:t>Assignment#</w:t>
      </w:r>
      <w:r w:rsidR="00997F7B">
        <w:rPr>
          <w:rStyle w:val="IntenseReference"/>
          <w:rFonts w:ascii="Copperplate Gothic Bold" w:hAnsi="Copperplate Gothic Bold"/>
          <w:color w:val="000000" w:themeColor="text1"/>
          <w:sz w:val="52"/>
          <w:szCs w:val="52"/>
        </w:rPr>
        <w:t>2</w:t>
      </w:r>
    </w:p>
    <w:p w14:paraId="31AF4D66" w14:textId="6891BE1A" w:rsidR="00BA4982" w:rsidRPr="00F04A61" w:rsidRDefault="00CD7574" w:rsidP="00BA4982">
      <w:pPr>
        <w:pStyle w:val="Caption"/>
        <w:rPr>
          <w:rStyle w:val="IntenseReference"/>
          <w:rFonts w:ascii="Copperplate Gothic Bold" w:hAnsi="Copperplate Gothic Bold"/>
          <w:color w:val="000000" w:themeColor="text1"/>
          <w:sz w:val="40"/>
          <w:szCs w:val="40"/>
        </w:rPr>
      </w:pPr>
      <w:r>
        <w:rPr>
          <w:rStyle w:val="IntenseReference"/>
          <w:rFonts w:ascii="Copperplate Gothic Bold" w:hAnsi="Copperplate Gothic Bold"/>
          <w:color w:val="000000" w:themeColor="text1"/>
          <w:sz w:val="40"/>
          <w:szCs w:val="40"/>
        </w:rPr>
        <w:t>Assignment Report</w:t>
      </w:r>
      <w:r w:rsidR="00BA4982" w:rsidRPr="00F04A61">
        <w:rPr>
          <w:rStyle w:val="IntenseReference"/>
          <w:rFonts w:ascii="Copperplate Gothic Bold" w:hAnsi="Copperplate Gothic Bold"/>
          <w:color w:val="000000" w:themeColor="text1"/>
          <w:sz w:val="40"/>
          <w:szCs w:val="40"/>
        </w:rPr>
        <w:t xml:space="preserve">  </w:t>
      </w:r>
    </w:p>
    <w:p w14:paraId="783C8342" w14:textId="77777777" w:rsidR="009A069C" w:rsidRPr="00870E1E" w:rsidRDefault="009A069C" w:rsidP="009A069C">
      <w:pPr>
        <w:pStyle w:val="BodyTextIndent"/>
        <w:ind w:left="4320" w:firstLine="1080"/>
        <w:rPr>
          <w:rFonts w:ascii="Century Gothic" w:hAnsi="Century Gothic"/>
          <w:sz w:val="28"/>
        </w:rPr>
      </w:pPr>
    </w:p>
    <w:p w14:paraId="783C8343" w14:textId="77777777" w:rsidR="009A069C" w:rsidRDefault="009A069C" w:rsidP="009A069C">
      <w:pPr>
        <w:pStyle w:val="BodyTextIndent"/>
        <w:rPr>
          <w:rFonts w:ascii="Century Gothic" w:hAnsi="Century Gothic"/>
          <w:sz w:val="28"/>
        </w:rPr>
      </w:pPr>
    </w:p>
    <w:p w14:paraId="374C6E4D" w14:textId="77777777" w:rsidR="008E0B31" w:rsidRDefault="008E0B31" w:rsidP="009A069C">
      <w:pPr>
        <w:pStyle w:val="BodyTextIndent"/>
        <w:rPr>
          <w:rFonts w:ascii="Century Gothic" w:hAnsi="Century Gothic"/>
          <w:sz w:val="28"/>
        </w:rPr>
      </w:pPr>
    </w:p>
    <w:p w14:paraId="7B03BCF7" w14:textId="77777777" w:rsidR="008E0B31" w:rsidRPr="00870E1E" w:rsidRDefault="008E0B31" w:rsidP="009A069C">
      <w:pPr>
        <w:pStyle w:val="BodyTextIndent"/>
        <w:rPr>
          <w:rFonts w:ascii="Century Gothic" w:hAnsi="Century Gothic"/>
          <w:sz w:val="28"/>
        </w:rPr>
      </w:pPr>
    </w:p>
    <w:p w14:paraId="6CC38D33" w14:textId="77777777" w:rsidR="003E3260" w:rsidRPr="00870E1E" w:rsidRDefault="003E3260" w:rsidP="003E3260">
      <w:pPr>
        <w:pStyle w:val="BodyTextIndent"/>
        <w:ind w:left="0"/>
        <w:rPr>
          <w:rFonts w:ascii="Copperplate Gothic Bold" w:hAnsi="Copperplate Gothic Bold"/>
          <w:sz w:val="28"/>
        </w:rPr>
      </w:pPr>
    </w:p>
    <w:p w14:paraId="250CE141" w14:textId="77777777" w:rsidR="003E3260" w:rsidRPr="00CD7574" w:rsidRDefault="003E3260" w:rsidP="003E3260">
      <w:pPr>
        <w:pStyle w:val="BodyTextIndent"/>
        <w:ind w:left="0"/>
        <w:rPr>
          <w:rFonts w:ascii="Copperplate Gothic Bold" w:hAnsi="Copperplate Gothic Bold"/>
          <w:sz w:val="32"/>
          <w:szCs w:val="32"/>
        </w:rPr>
      </w:pPr>
      <w:r w:rsidRPr="00CD7574">
        <w:rPr>
          <w:rFonts w:ascii="Copperplate Gothic Bold" w:hAnsi="Copperplate Gothic Bold"/>
          <w:sz w:val="32"/>
          <w:szCs w:val="32"/>
        </w:rPr>
        <w:t>Muhammad Omer Bin Atique (2020335)</w:t>
      </w:r>
    </w:p>
    <w:p w14:paraId="25FCC2A2" w14:textId="77777777" w:rsidR="003E3260" w:rsidRPr="00CD7574" w:rsidRDefault="003E3260" w:rsidP="009A069C">
      <w:pPr>
        <w:pStyle w:val="BodyTextIndent"/>
        <w:ind w:left="0"/>
        <w:rPr>
          <w:rFonts w:ascii="Copperplate Gothic Bold" w:hAnsi="Copperplate Gothic Bold"/>
          <w:sz w:val="32"/>
          <w:szCs w:val="32"/>
          <w:u w:val="single"/>
        </w:rPr>
      </w:pPr>
    </w:p>
    <w:p w14:paraId="32237ECA" w14:textId="77777777" w:rsidR="00BA4982" w:rsidRDefault="00BA4982" w:rsidP="009A069C">
      <w:pPr>
        <w:pStyle w:val="BodyTextIndent"/>
        <w:ind w:left="0"/>
        <w:rPr>
          <w:rFonts w:ascii="Copperplate Gothic Bold" w:hAnsi="Copperplate Gothic Bold"/>
          <w:sz w:val="28"/>
          <w:u w:val="single"/>
        </w:rPr>
      </w:pPr>
    </w:p>
    <w:p w14:paraId="783C8347" w14:textId="59EEA696" w:rsidR="009A069C" w:rsidRPr="005B11DD" w:rsidRDefault="009A069C" w:rsidP="005B11DD">
      <w:pPr>
        <w:pStyle w:val="BodyTextIndent"/>
        <w:ind w:left="0"/>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t xml:space="preserve">                  </w:t>
      </w:r>
      <w:r w:rsidRPr="00870E1E">
        <w:tab/>
      </w:r>
    </w:p>
    <w:p w14:paraId="783C834F" w14:textId="77777777" w:rsidR="00BD519B" w:rsidRPr="00870E1E" w:rsidRDefault="00BD519B"/>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C82663" w:rsidRDefault="009A069C" w:rsidP="00F04BBB">
          <w:pPr>
            <w:pStyle w:val="TOCHeading"/>
            <w:rPr>
              <w:color w:val="auto"/>
              <w:sz w:val="36"/>
              <w:szCs w:val="36"/>
            </w:rPr>
          </w:pPr>
          <w:r w:rsidRPr="00C82663">
            <w:rPr>
              <w:color w:val="auto"/>
              <w:sz w:val="36"/>
              <w:szCs w:val="36"/>
            </w:rPr>
            <w:t>List</w:t>
          </w:r>
          <w:r w:rsidR="00823A54" w:rsidRPr="00C82663">
            <w:rPr>
              <w:color w:val="auto"/>
              <w:sz w:val="36"/>
              <w:szCs w:val="36"/>
            </w:rPr>
            <w:t xml:space="preserve"> of Contents</w:t>
          </w:r>
        </w:p>
        <w:p w14:paraId="1113F92A" w14:textId="24625E10" w:rsidR="00512EC0" w:rsidRDefault="00823A54">
          <w:pPr>
            <w:pStyle w:val="TOC1"/>
            <w:rPr>
              <w:rFonts w:asciiTheme="minorHAnsi" w:eastAsiaTheme="minorEastAsia" w:hAnsiTheme="minorHAnsi" w:cstheme="minorBidi"/>
              <w:b w:val="0"/>
              <w:bCs w:val="0"/>
              <w:caps w:val="0"/>
              <w:noProof/>
              <w:kern w:val="2"/>
              <w:lang w:val="en-PK" w:eastAsia="en-PK"/>
              <w14:ligatures w14:val="standardContextual"/>
            </w:rPr>
          </w:pPr>
          <w:r w:rsidRPr="00870E1E">
            <w:fldChar w:fldCharType="begin"/>
          </w:r>
          <w:r w:rsidRPr="00870E1E">
            <w:instrText xml:space="preserve"> TOC \o "1-3" \h \z \u </w:instrText>
          </w:r>
          <w:r w:rsidRPr="00870E1E">
            <w:fldChar w:fldCharType="separate"/>
          </w:r>
          <w:hyperlink w:anchor="_Toc161137528" w:history="1">
            <w:r w:rsidR="00512EC0" w:rsidRPr="00EF7333">
              <w:rPr>
                <w:rStyle w:val="Hyperlink"/>
                <w:noProof/>
              </w:rPr>
              <w:t>1</w:t>
            </w:r>
            <w:r w:rsidR="00512EC0">
              <w:rPr>
                <w:rFonts w:asciiTheme="minorHAnsi" w:eastAsiaTheme="minorEastAsia" w:hAnsiTheme="minorHAnsi" w:cstheme="minorBidi"/>
                <w:b w:val="0"/>
                <w:bCs w:val="0"/>
                <w:caps w:val="0"/>
                <w:noProof/>
                <w:kern w:val="2"/>
                <w:lang w:val="en-PK" w:eastAsia="en-PK"/>
                <w14:ligatures w14:val="standardContextual"/>
              </w:rPr>
              <w:tab/>
            </w:r>
            <w:r w:rsidR="00512EC0" w:rsidRPr="00EF7333">
              <w:rPr>
                <w:rStyle w:val="Hyperlink"/>
                <w:noProof/>
              </w:rPr>
              <w:t>INTRODUCTION</w:t>
            </w:r>
            <w:r w:rsidR="00512EC0">
              <w:rPr>
                <w:noProof/>
                <w:webHidden/>
              </w:rPr>
              <w:tab/>
            </w:r>
            <w:r w:rsidR="00512EC0">
              <w:rPr>
                <w:noProof/>
                <w:webHidden/>
              </w:rPr>
              <w:fldChar w:fldCharType="begin"/>
            </w:r>
            <w:r w:rsidR="00512EC0">
              <w:rPr>
                <w:noProof/>
                <w:webHidden/>
              </w:rPr>
              <w:instrText xml:space="preserve"> PAGEREF _Toc161137528 \h </w:instrText>
            </w:r>
            <w:r w:rsidR="00512EC0">
              <w:rPr>
                <w:noProof/>
                <w:webHidden/>
              </w:rPr>
            </w:r>
            <w:r w:rsidR="00512EC0">
              <w:rPr>
                <w:noProof/>
                <w:webHidden/>
              </w:rPr>
              <w:fldChar w:fldCharType="separate"/>
            </w:r>
            <w:r w:rsidR="00512EC0">
              <w:rPr>
                <w:noProof/>
                <w:webHidden/>
              </w:rPr>
              <w:t>2</w:t>
            </w:r>
            <w:r w:rsidR="00512EC0">
              <w:rPr>
                <w:noProof/>
                <w:webHidden/>
              </w:rPr>
              <w:fldChar w:fldCharType="end"/>
            </w:r>
          </w:hyperlink>
        </w:p>
        <w:p w14:paraId="464A82CB" w14:textId="581288AD" w:rsidR="00512EC0" w:rsidRDefault="00512EC0">
          <w:pPr>
            <w:pStyle w:val="TOC1"/>
            <w:rPr>
              <w:rFonts w:asciiTheme="minorHAnsi" w:eastAsiaTheme="minorEastAsia" w:hAnsiTheme="minorHAnsi" w:cstheme="minorBidi"/>
              <w:b w:val="0"/>
              <w:bCs w:val="0"/>
              <w:caps w:val="0"/>
              <w:noProof/>
              <w:kern w:val="2"/>
              <w:lang w:val="en-PK" w:eastAsia="en-PK"/>
              <w14:ligatures w14:val="standardContextual"/>
            </w:rPr>
          </w:pPr>
          <w:hyperlink w:anchor="_Toc161137529" w:history="1">
            <w:r w:rsidRPr="00EF7333">
              <w:rPr>
                <w:rStyle w:val="Hyperlink"/>
                <w:noProof/>
              </w:rPr>
              <w:t>2</w:t>
            </w:r>
            <w:r>
              <w:rPr>
                <w:rFonts w:asciiTheme="minorHAnsi" w:eastAsiaTheme="minorEastAsia" w:hAnsiTheme="minorHAnsi" w:cstheme="minorBidi"/>
                <w:b w:val="0"/>
                <w:bCs w:val="0"/>
                <w:caps w:val="0"/>
                <w:noProof/>
                <w:kern w:val="2"/>
                <w:lang w:val="en-PK" w:eastAsia="en-PK"/>
                <w14:ligatures w14:val="standardContextual"/>
              </w:rPr>
              <w:tab/>
            </w:r>
            <w:r w:rsidRPr="00EF7333">
              <w:rPr>
                <w:rStyle w:val="Hyperlink"/>
                <w:noProof/>
              </w:rPr>
              <w:t>IMPLEMENTATION</w:t>
            </w:r>
            <w:r>
              <w:rPr>
                <w:noProof/>
                <w:webHidden/>
              </w:rPr>
              <w:tab/>
            </w:r>
            <w:r>
              <w:rPr>
                <w:noProof/>
                <w:webHidden/>
              </w:rPr>
              <w:fldChar w:fldCharType="begin"/>
            </w:r>
            <w:r>
              <w:rPr>
                <w:noProof/>
                <w:webHidden/>
              </w:rPr>
              <w:instrText xml:space="preserve"> PAGEREF _Toc161137529 \h </w:instrText>
            </w:r>
            <w:r>
              <w:rPr>
                <w:noProof/>
                <w:webHidden/>
              </w:rPr>
            </w:r>
            <w:r>
              <w:rPr>
                <w:noProof/>
                <w:webHidden/>
              </w:rPr>
              <w:fldChar w:fldCharType="separate"/>
            </w:r>
            <w:r>
              <w:rPr>
                <w:noProof/>
                <w:webHidden/>
              </w:rPr>
              <w:t>2</w:t>
            </w:r>
            <w:r>
              <w:rPr>
                <w:noProof/>
                <w:webHidden/>
              </w:rPr>
              <w:fldChar w:fldCharType="end"/>
            </w:r>
          </w:hyperlink>
        </w:p>
        <w:p w14:paraId="33888AFA" w14:textId="2C42AAE4" w:rsidR="00512EC0" w:rsidRDefault="00512EC0">
          <w:pPr>
            <w:pStyle w:val="TOC2"/>
            <w:tabs>
              <w:tab w:val="left" w:pos="960"/>
              <w:tab w:val="right" w:leader="dot" w:pos="9163"/>
            </w:tabs>
            <w:rPr>
              <w:rFonts w:asciiTheme="minorHAnsi" w:eastAsiaTheme="minorEastAsia" w:hAnsiTheme="minorHAnsi" w:cstheme="minorBidi"/>
              <w:smallCaps w:val="0"/>
              <w:noProof/>
              <w:kern w:val="2"/>
              <w:lang w:val="en-PK" w:eastAsia="en-PK"/>
              <w14:ligatures w14:val="standardContextual"/>
            </w:rPr>
          </w:pPr>
          <w:hyperlink w:anchor="_Toc161137530" w:history="1">
            <w:r w:rsidRPr="00EF7333">
              <w:rPr>
                <w:rStyle w:val="Hyperlink"/>
                <w:noProof/>
              </w:rPr>
              <w:t>2.1</w:t>
            </w:r>
            <w:r>
              <w:rPr>
                <w:rFonts w:asciiTheme="minorHAnsi" w:eastAsiaTheme="minorEastAsia" w:hAnsiTheme="minorHAnsi" w:cstheme="minorBidi"/>
                <w:smallCaps w:val="0"/>
                <w:noProof/>
                <w:kern w:val="2"/>
                <w:lang w:val="en-PK" w:eastAsia="en-PK"/>
                <w14:ligatures w14:val="standardContextual"/>
              </w:rPr>
              <w:tab/>
            </w:r>
            <w:r w:rsidRPr="00EF7333">
              <w:rPr>
                <w:rStyle w:val="Hyperlink"/>
                <w:noProof/>
              </w:rPr>
              <w:t>Parser’s Design</w:t>
            </w:r>
            <w:r>
              <w:rPr>
                <w:noProof/>
                <w:webHidden/>
              </w:rPr>
              <w:tab/>
            </w:r>
            <w:r>
              <w:rPr>
                <w:noProof/>
                <w:webHidden/>
              </w:rPr>
              <w:fldChar w:fldCharType="begin"/>
            </w:r>
            <w:r>
              <w:rPr>
                <w:noProof/>
                <w:webHidden/>
              </w:rPr>
              <w:instrText xml:space="preserve"> PAGEREF _Toc161137530 \h </w:instrText>
            </w:r>
            <w:r>
              <w:rPr>
                <w:noProof/>
                <w:webHidden/>
              </w:rPr>
            </w:r>
            <w:r>
              <w:rPr>
                <w:noProof/>
                <w:webHidden/>
              </w:rPr>
              <w:fldChar w:fldCharType="separate"/>
            </w:r>
            <w:r>
              <w:rPr>
                <w:noProof/>
                <w:webHidden/>
              </w:rPr>
              <w:t>2</w:t>
            </w:r>
            <w:r>
              <w:rPr>
                <w:noProof/>
                <w:webHidden/>
              </w:rPr>
              <w:fldChar w:fldCharType="end"/>
            </w:r>
          </w:hyperlink>
        </w:p>
        <w:p w14:paraId="18485B82" w14:textId="201F4838" w:rsidR="00512EC0" w:rsidRDefault="00512EC0">
          <w:pPr>
            <w:pStyle w:val="TOC2"/>
            <w:tabs>
              <w:tab w:val="left" w:pos="960"/>
              <w:tab w:val="right" w:leader="dot" w:pos="9163"/>
            </w:tabs>
            <w:rPr>
              <w:rFonts w:asciiTheme="minorHAnsi" w:eastAsiaTheme="minorEastAsia" w:hAnsiTheme="minorHAnsi" w:cstheme="minorBidi"/>
              <w:smallCaps w:val="0"/>
              <w:noProof/>
              <w:kern w:val="2"/>
              <w:lang w:val="en-PK" w:eastAsia="en-PK"/>
              <w14:ligatures w14:val="standardContextual"/>
            </w:rPr>
          </w:pPr>
          <w:hyperlink w:anchor="_Toc161137531" w:history="1">
            <w:r w:rsidRPr="00EF7333">
              <w:rPr>
                <w:rStyle w:val="Hyperlink"/>
                <w:noProof/>
              </w:rPr>
              <w:t>2.2</w:t>
            </w:r>
            <w:r>
              <w:rPr>
                <w:rFonts w:asciiTheme="minorHAnsi" w:eastAsiaTheme="minorEastAsia" w:hAnsiTheme="minorHAnsi" w:cstheme="minorBidi"/>
                <w:smallCaps w:val="0"/>
                <w:noProof/>
                <w:kern w:val="2"/>
                <w:lang w:val="en-PK" w:eastAsia="en-PK"/>
                <w14:ligatures w14:val="standardContextual"/>
              </w:rPr>
              <w:tab/>
            </w:r>
            <w:r w:rsidRPr="00EF7333">
              <w:rPr>
                <w:rStyle w:val="Hyperlink"/>
                <w:noProof/>
              </w:rPr>
              <w:t>Implementation Detail</w:t>
            </w:r>
            <w:r>
              <w:rPr>
                <w:noProof/>
                <w:webHidden/>
              </w:rPr>
              <w:tab/>
            </w:r>
            <w:r>
              <w:rPr>
                <w:noProof/>
                <w:webHidden/>
              </w:rPr>
              <w:fldChar w:fldCharType="begin"/>
            </w:r>
            <w:r>
              <w:rPr>
                <w:noProof/>
                <w:webHidden/>
              </w:rPr>
              <w:instrText xml:space="preserve"> PAGEREF _Toc161137531 \h </w:instrText>
            </w:r>
            <w:r>
              <w:rPr>
                <w:noProof/>
                <w:webHidden/>
              </w:rPr>
            </w:r>
            <w:r>
              <w:rPr>
                <w:noProof/>
                <w:webHidden/>
              </w:rPr>
              <w:fldChar w:fldCharType="separate"/>
            </w:r>
            <w:r>
              <w:rPr>
                <w:noProof/>
                <w:webHidden/>
              </w:rPr>
              <w:t>3</w:t>
            </w:r>
            <w:r>
              <w:rPr>
                <w:noProof/>
                <w:webHidden/>
              </w:rPr>
              <w:fldChar w:fldCharType="end"/>
            </w:r>
          </w:hyperlink>
        </w:p>
        <w:p w14:paraId="2AEB5708" w14:textId="215B3644" w:rsidR="00512EC0" w:rsidRDefault="00512EC0">
          <w:pPr>
            <w:pStyle w:val="TOC2"/>
            <w:tabs>
              <w:tab w:val="right" w:leader="dot" w:pos="9163"/>
            </w:tabs>
            <w:rPr>
              <w:rFonts w:asciiTheme="minorHAnsi" w:eastAsiaTheme="minorEastAsia" w:hAnsiTheme="minorHAnsi" w:cstheme="minorBidi"/>
              <w:smallCaps w:val="0"/>
              <w:noProof/>
              <w:kern w:val="2"/>
              <w:lang w:val="en-PK" w:eastAsia="en-PK"/>
              <w14:ligatures w14:val="standardContextual"/>
            </w:rPr>
          </w:pPr>
          <w:hyperlink w:anchor="_Toc161137532" w:history="1">
            <w:r w:rsidRPr="00EF7333">
              <w:rPr>
                <w:rStyle w:val="Hyperlink"/>
                <w:noProof/>
              </w:rPr>
              <w:t>2.2.1 The Main F</w:t>
            </w:r>
            <w:r w:rsidRPr="00EF7333">
              <w:rPr>
                <w:rStyle w:val="Hyperlink"/>
                <w:noProof/>
              </w:rPr>
              <w:t>u</w:t>
            </w:r>
            <w:r w:rsidRPr="00EF7333">
              <w:rPr>
                <w:rStyle w:val="Hyperlink"/>
                <w:noProof/>
              </w:rPr>
              <w:t>nction:</w:t>
            </w:r>
            <w:r>
              <w:rPr>
                <w:noProof/>
                <w:webHidden/>
              </w:rPr>
              <w:tab/>
            </w:r>
            <w:r>
              <w:rPr>
                <w:noProof/>
                <w:webHidden/>
              </w:rPr>
              <w:fldChar w:fldCharType="begin"/>
            </w:r>
            <w:r>
              <w:rPr>
                <w:noProof/>
                <w:webHidden/>
              </w:rPr>
              <w:instrText xml:space="preserve"> PAGEREF _Toc161137532 \h </w:instrText>
            </w:r>
            <w:r>
              <w:rPr>
                <w:noProof/>
                <w:webHidden/>
              </w:rPr>
            </w:r>
            <w:r>
              <w:rPr>
                <w:noProof/>
                <w:webHidden/>
              </w:rPr>
              <w:fldChar w:fldCharType="separate"/>
            </w:r>
            <w:r>
              <w:rPr>
                <w:noProof/>
                <w:webHidden/>
              </w:rPr>
              <w:t>3</w:t>
            </w:r>
            <w:r>
              <w:rPr>
                <w:noProof/>
                <w:webHidden/>
              </w:rPr>
              <w:fldChar w:fldCharType="end"/>
            </w:r>
          </w:hyperlink>
        </w:p>
        <w:p w14:paraId="2176885A" w14:textId="220914E4" w:rsidR="00512EC0" w:rsidRDefault="00512EC0">
          <w:pPr>
            <w:pStyle w:val="TOC2"/>
            <w:tabs>
              <w:tab w:val="right" w:leader="dot" w:pos="9163"/>
            </w:tabs>
            <w:rPr>
              <w:rFonts w:asciiTheme="minorHAnsi" w:eastAsiaTheme="minorEastAsia" w:hAnsiTheme="minorHAnsi" w:cstheme="minorBidi"/>
              <w:smallCaps w:val="0"/>
              <w:noProof/>
              <w:kern w:val="2"/>
              <w:lang w:val="en-PK" w:eastAsia="en-PK"/>
              <w14:ligatures w14:val="standardContextual"/>
            </w:rPr>
          </w:pPr>
          <w:hyperlink w:anchor="_Toc161137533" w:history="1">
            <w:r w:rsidRPr="00EF7333">
              <w:rPr>
                <w:rStyle w:val="Hyperlink"/>
                <w:noProof/>
              </w:rPr>
              <w:t>2.2.2 Explanation of Functions and Corresponding Grammer Rule:</w:t>
            </w:r>
            <w:r>
              <w:rPr>
                <w:noProof/>
                <w:webHidden/>
              </w:rPr>
              <w:tab/>
            </w:r>
            <w:r>
              <w:rPr>
                <w:noProof/>
                <w:webHidden/>
              </w:rPr>
              <w:fldChar w:fldCharType="begin"/>
            </w:r>
            <w:r>
              <w:rPr>
                <w:noProof/>
                <w:webHidden/>
              </w:rPr>
              <w:instrText xml:space="preserve"> PAGEREF _Toc161137533 \h </w:instrText>
            </w:r>
            <w:r>
              <w:rPr>
                <w:noProof/>
                <w:webHidden/>
              </w:rPr>
            </w:r>
            <w:r>
              <w:rPr>
                <w:noProof/>
                <w:webHidden/>
              </w:rPr>
              <w:fldChar w:fldCharType="separate"/>
            </w:r>
            <w:r>
              <w:rPr>
                <w:noProof/>
                <w:webHidden/>
              </w:rPr>
              <w:t>4</w:t>
            </w:r>
            <w:r>
              <w:rPr>
                <w:noProof/>
                <w:webHidden/>
              </w:rPr>
              <w:fldChar w:fldCharType="end"/>
            </w:r>
          </w:hyperlink>
        </w:p>
        <w:p w14:paraId="5B59B23F" w14:textId="6DB2F885" w:rsidR="00512EC0" w:rsidRDefault="00512EC0">
          <w:pPr>
            <w:pStyle w:val="TOC2"/>
            <w:tabs>
              <w:tab w:val="left" w:pos="960"/>
              <w:tab w:val="right" w:leader="dot" w:pos="9163"/>
            </w:tabs>
            <w:rPr>
              <w:rFonts w:asciiTheme="minorHAnsi" w:eastAsiaTheme="minorEastAsia" w:hAnsiTheme="minorHAnsi" w:cstheme="minorBidi"/>
              <w:smallCaps w:val="0"/>
              <w:noProof/>
              <w:kern w:val="2"/>
              <w:lang w:val="en-PK" w:eastAsia="en-PK"/>
              <w14:ligatures w14:val="standardContextual"/>
            </w:rPr>
          </w:pPr>
          <w:hyperlink w:anchor="_Toc161137534" w:history="1">
            <w:r w:rsidRPr="00EF7333">
              <w:rPr>
                <w:rStyle w:val="Hyperlink"/>
                <w:noProof/>
              </w:rPr>
              <w:t>2.3</w:t>
            </w:r>
            <w:r>
              <w:rPr>
                <w:rFonts w:asciiTheme="minorHAnsi" w:eastAsiaTheme="minorEastAsia" w:hAnsiTheme="minorHAnsi" w:cstheme="minorBidi"/>
                <w:smallCaps w:val="0"/>
                <w:noProof/>
                <w:kern w:val="2"/>
                <w:lang w:val="en-PK" w:eastAsia="en-PK"/>
                <w14:ligatures w14:val="standardContextual"/>
              </w:rPr>
              <w:tab/>
            </w:r>
            <w:r w:rsidRPr="00EF7333">
              <w:rPr>
                <w:rStyle w:val="Hyperlink"/>
                <w:noProof/>
              </w:rPr>
              <w:t>Test Cases</w:t>
            </w:r>
            <w:r>
              <w:rPr>
                <w:noProof/>
                <w:webHidden/>
              </w:rPr>
              <w:tab/>
            </w:r>
            <w:r>
              <w:rPr>
                <w:noProof/>
                <w:webHidden/>
              </w:rPr>
              <w:fldChar w:fldCharType="begin"/>
            </w:r>
            <w:r>
              <w:rPr>
                <w:noProof/>
                <w:webHidden/>
              </w:rPr>
              <w:instrText xml:space="preserve"> PAGEREF _Toc161137534 \h </w:instrText>
            </w:r>
            <w:r>
              <w:rPr>
                <w:noProof/>
                <w:webHidden/>
              </w:rPr>
            </w:r>
            <w:r>
              <w:rPr>
                <w:noProof/>
                <w:webHidden/>
              </w:rPr>
              <w:fldChar w:fldCharType="separate"/>
            </w:r>
            <w:r>
              <w:rPr>
                <w:noProof/>
                <w:webHidden/>
              </w:rPr>
              <w:t>6</w:t>
            </w:r>
            <w:r>
              <w:rPr>
                <w:noProof/>
                <w:webHidden/>
              </w:rPr>
              <w:fldChar w:fldCharType="end"/>
            </w:r>
          </w:hyperlink>
        </w:p>
        <w:p w14:paraId="2597179E" w14:textId="1B17F4A7" w:rsidR="00045F2C" w:rsidRDefault="00823A54">
          <w:pPr>
            <w:rPr>
              <w:b/>
              <w:bCs/>
              <w:noProof/>
            </w:rPr>
          </w:pPr>
          <w:r w:rsidRPr="00870E1E">
            <w:rPr>
              <w:b/>
              <w:bCs/>
              <w:noProof/>
            </w:rPr>
            <w:fldChar w:fldCharType="end"/>
          </w:r>
        </w:p>
        <w:p w14:paraId="783C838F" w14:textId="1BA50AAC" w:rsidR="00823A54" w:rsidRPr="00870E1E" w:rsidRDefault="00000000"/>
      </w:sdtContent>
    </w:sdt>
    <w:p w14:paraId="17B4215E" w14:textId="77777777" w:rsidR="00045F2C" w:rsidRDefault="00045F2C" w:rsidP="00045F2C">
      <w:pPr>
        <w:pStyle w:val="Heading1"/>
        <w:numPr>
          <w:ilvl w:val="0"/>
          <w:numId w:val="0"/>
        </w:numPr>
        <w:ind w:left="432"/>
      </w:pPr>
    </w:p>
    <w:p w14:paraId="11FC5D4A" w14:textId="77777777" w:rsidR="00045F2C" w:rsidRDefault="00045F2C" w:rsidP="00045F2C"/>
    <w:p w14:paraId="4D948193" w14:textId="77777777" w:rsidR="00045F2C" w:rsidRDefault="00045F2C" w:rsidP="00045F2C"/>
    <w:p w14:paraId="73343D35" w14:textId="77777777" w:rsidR="00045F2C" w:rsidRDefault="00045F2C" w:rsidP="00045F2C"/>
    <w:p w14:paraId="1153FCE1" w14:textId="77777777" w:rsidR="00045F2C" w:rsidRDefault="00045F2C" w:rsidP="00045F2C"/>
    <w:p w14:paraId="0209C58A" w14:textId="77777777" w:rsidR="00045F2C" w:rsidRDefault="00045F2C" w:rsidP="00045F2C"/>
    <w:p w14:paraId="36AFF1DF" w14:textId="77777777" w:rsidR="00045F2C" w:rsidRDefault="00045F2C" w:rsidP="00045F2C"/>
    <w:p w14:paraId="7C7EB15D" w14:textId="77777777" w:rsidR="00045F2C" w:rsidRDefault="00045F2C" w:rsidP="00045F2C"/>
    <w:p w14:paraId="4BDD792C" w14:textId="77777777" w:rsidR="00045F2C" w:rsidRDefault="00045F2C" w:rsidP="00045F2C"/>
    <w:p w14:paraId="2F079525" w14:textId="77777777" w:rsidR="00045F2C" w:rsidRDefault="00045F2C" w:rsidP="00045F2C"/>
    <w:p w14:paraId="590D541E" w14:textId="77777777" w:rsidR="00045F2C" w:rsidRDefault="00045F2C" w:rsidP="00045F2C"/>
    <w:p w14:paraId="72AAA8B3" w14:textId="77777777" w:rsidR="00045F2C" w:rsidRDefault="00045F2C" w:rsidP="00045F2C"/>
    <w:p w14:paraId="3DE58F33" w14:textId="77777777" w:rsidR="00045F2C" w:rsidRDefault="00045F2C" w:rsidP="00045F2C"/>
    <w:p w14:paraId="42BD418D" w14:textId="77777777" w:rsidR="00045F2C" w:rsidRDefault="00045F2C" w:rsidP="00045F2C"/>
    <w:p w14:paraId="202490A7" w14:textId="77777777" w:rsidR="00045F2C" w:rsidRDefault="00045F2C" w:rsidP="00045F2C"/>
    <w:p w14:paraId="1B9B8DFB" w14:textId="77777777" w:rsidR="005B11DD" w:rsidRDefault="005B11DD" w:rsidP="00045F2C"/>
    <w:p w14:paraId="53411F8E" w14:textId="77777777" w:rsidR="009C195D" w:rsidRDefault="009C195D" w:rsidP="00045F2C"/>
    <w:p w14:paraId="365BD377" w14:textId="77777777" w:rsidR="000A26C4" w:rsidRDefault="000A26C4" w:rsidP="00045F2C"/>
    <w:p w14:paraId="564A4E64" w14:textId="77777777" w:rsidR="000A26C4" w:rsidRDefault="000A26C4" w:rsidP="00045F2C"/>
    <w:p w14:paraId="3C28C1F5" w14:textId="77777777" w:rsidR="00045F2C" w:rsidRDefault="00045F2C" w:rsidP="00045F2C"/>
    <w:p w14:paraId="0F0EAFFF" w14:textId="77777777" w:rsidR="00C77C4F" w:rsidRDefault="00C77C4F" w:rsidP="00045F2C"/>
    <w:p w14:paraId="4600D377" w14:textId="77777777" w:rsidR="00C77C4F" w:rsidRDefault="00C77C4F" w:rsidP="00045F2C"/>
    <w:p w14:paraId="03C6B4C4" w14:textId="77777777" w:rsidR="00C77C4F" w:rsidRDefault="00C77C4F" w:rsidP="00045F2C"/>
    <w:p w14:paraId="2CF48F0A" w14:textId="77777777" w:rsidR="00C77C4F" w:rsidRDefault="00C77C4F" w:rsidP="00045F2C"/>
    <w:p w14:paraId="1BA109F1" w14:textId="77777777" w:rsidR="00C77C4F" w:rsidRDefault="00C77C4F" w:rsidP="00045F2C"/>
    <w:p w14:paraId="08660AE4" w14:textId="77777777" w:rsidR="00C77C4F" w:rsidRDefault="00C77C4F" w:rsidP="00045F2C"/>
    <w:p w14:paraId="2B1071DD" w14:textId="77777777" w:rsidR="00045F2C" w:rsidRDefault="00045F2C" w:rsidP="00045F2C"/>
    <w:p w14:paraId="32A55E7B" w14:textId="77777777" w:rsidR="00045F2C" w:rsidRPr="00045F2C" w:rsidRDefault="00045F2C" w:rsidP="00045F2C"/>
    <w:p w14:paraId="1F3DD61C" w14:textId="30065F98" w:rsidR="008E0B31" w:rsidRDefault="000515A8" w:rsidP="008E0B31">
      <w:pPr>
        <w:pStyle w:val="Heading1"/>
      </w:pPr>
      <w:bookmarkStart w:id="0" w:name="_Toc161137528"/>
      <w:r w:rsidRPr="00870E1E">
        <w:t>INTRODUCTION</w:t>
      </w:r>
      <w:bookmarkEnd w:id="0"/>
    </w:p>
    <w:p w14:paraId="7BC128B4" w14:textId="77777777" w:rsidR="007F2AE7" w:rsidRDefault="007F2AE7" w:rsidP="008E0B31">
      <w:pPr>
        <w:ind w:left="432"/>
      </w:pPr>
    </w:p>
    <w:p w14:paraId="53AA5C97" w14:textId="3E16413C" w:rsidR="008E0B31" w:rsidRDefault="008E0B31" w:rsidP="008E0B31">
      <w:pPr>
        <w:ind w:left="432"/>
        <w:rPr>
          <w:sz w:val="23"/>
          <w:szCs w:val="23"/>
        </w:rPr>
      </w:pPr>
      <w:r w:rsidRPr="008E0B31">
        <w:t>Imagine a small, new programming language called "MiniLang." MiniLang is designed to be simple yet powerful enough to demonstrate key programming concepts. It supports basic arithmetic operations, variable assignments, if-else conditions, and print statements.</w:t>
      </w:r>
      <w:r>
        <w:t xml:space="preserve"> </w:t>
      </w:r>
      <w:r>
        <w:rPr>
          <w:sz w:val="23"/>
          <w:szCs w:val="23"/>
        </w:rPr>
        <w:t xml:space="preserve">My task was to design and implement a </w:t>
      </w:r>
      <w:r w:rsidR="00997F7B">
        <w:rPr>
          <w:sz w:val="23"/>
          <w:szCs w:val="23"/>
        </w:rPr>
        <w:t>parser</w:t>
      </w:r>
      <w:r>
        <w:rPr>
          <w:sz w:val="23"/>
          <w:szCs w:val="23"/>
        </w:rPr>
        <w:t xml:space="preserve"> for MiniLang using C++ or python.</w:t>
      </w:r>
    </w:p>
    <w:p w14:paraId="29A9494E" w14:textId="77777777" w:rsidR="008E0B31" w:rsidRPr="008E0B31" w:rsidRDefault="008E0B31" w:rsidP="008E0B31">
      <w:pPr>
        <w:ind w:left="432"/>
      </w:pPr>
    </w:p>
    <w:p w14:paraId="152FA0E1" w14:textId="034FB231" w:rsidR="00045F2C" w:rsidRDefault="008E0B31" w:rsidP="00997F7B">
      <w:pPr>
        <w:ind w:left="432"/>
        <w:rPr>
          <w:sz w:val="23"/>
          <w:szCs w:val="23"/>
        </w:rPr>
      </w:pPr>
      <w:r>
        <w:rPr>
          <w:sz w:val="23"/>
          <w:szCs w:val="23"/>
        </w:rPr>
        <w:t xml:space="preserve">This assignment helped me understand the complexities of </w:t>
      </w:r>
      <w:r w:rsidR="00997F7B">
        <w:rPr>
          <w:sz w:val="23"/>
          <w:szCs w:val="23"/>
        </w:rPr>
        <w:t>syntax</w:t>
      </w:r>
      <w:r>
        <w:rPr>
          <w:sz w:val="23"/>
          <w:szCs w:val="23"/>
        </w:rPr>
        <w:t xml:space="preserve"> analysis and prepared me for the subsequent stages of compiler design, moreover, </w:t>
      </w:r>
      <w:r w:rsidR="00997F7B">
        <w:rPr>
          <w:sz w:val="23"/>
          <w:szCs w:val="23"/>
        </w:rPr>
        <w:t>i</w:t>
      </w:r>
      <w:r w:rsidR="00997F7B" w:rsidRPr="00997F7B">
        <w:rPr>
          <w:sz w:val="23"/>
          <w:szCs w:val="23"/>
        </w:rPr>
        <w:t>t focuses on constructing a parser that can recognize and validate the syntax of the MiniLang programming language</w:t>
      </w:r>
      <w:r w:rsidR="00997F7B">
        <w:rPr>
          <w:sz w:val="23"/>
          <w:szCs w:val="23"/>
        </w:rPr>
        <w:t>.</w:t>
      </w:r>
    </w:p>
    <w:p w14:paraId="38F8203A" w14:textId="77777777" w:rsidR="00997F7B" w:rsidRPr="00045F2C" w:rsidRDefault="00997F7B" w:rsidP="00997F7B">
      <w:pPr>
        <w:ind w:left="432"/>
      </w:pPr>
    </w:p>
    <w:p w14:paraId="6550B0A2" w14:textId="18769F04" w:rsidR="00D71B6D" w:rsidRDefault="008E0B31" w:rsidP="00D71B6D">
      <w:pPr>
        <w:pStyle w:val="Heading1"/>
      </w:pPr>
      <w:bookmarkStart w:id="1" w:name="_Toc161137529"/>
      <w:r>
        <w:t>IMPLEMENTATION</w:t>
      </w:r>
      <w:bookmarkEnd w:id="1"/>
    </w:p>
    <w:p w14:paraId="59A6232F" w14:textId="62574179" w:rsidR="00D71B6D" w:rsidRDefault="000A48F0" w:rsidP="00D71B6D">
      <w:pPr>
        <w:pStyle w:val="Heading2"/>
      </w:pPr>
      <w:bookmarkStart w:id="2" w:name="_Toc161137530"/>
      <w:r>
        <w:t>Parser</w:t>
      </w:r>
      <w:r w:rsidR="008E0B31">
        <w:t>’s Design</w:t>
      </w:r>
      <w:bookmarkEnd w:id="2"/>
    </w:p>
    <w:p w14:paraId="1C29006D" w14:textId="14E57C90" w:rsidR="00645C16" w:rsidRDefault="00997F7B" w:rsidP="00CC7E27">
      <w:r>
        <w:tab/>
      </w:r>
      <w:r w:rsidR="007F2AE7" w:rsidRPr="007F2AE7">
        <w:t xml:space="preserve">The </w:t>
      </w:r>
      <w:r>
        <w:t xml:space="preserve">parser </w:t>
      </w:r>
      <w:r w:rsidR="007F2AE7" w:rsidRPr="007F2AE7">
        <w:t>is designed to t</w:t>
      </w:r>
      <w:r>
        <w:t xml:space="preserve">ake lexemes generated in the last assignment </w:t>
      </w:r>
      <w:r>
        <w:tab/>
        <w:t xml:space="preserve">and perform syntax analysis of that. I had to make a new grammar to </w:t>
      </w:r>
      <w:r>
        <w:tab/>
        <w:t xml:space="preserve">formulate the rules of the syntax. Based on that the incoming lexemes are </w:t>
      </w:r>
      <w:r>
        <w:tab/>
        <w:t xml:space="preserve">character by character evaluated. </w:t>
      </w:r>
      <w:r w:rsidR="000A48F0">
        <w:t xml:space="preserve">Below is the grammar on which this </w:t>
      </w:r>
      <w:r w:rsidR="000A48F0">
        <w:tab/>
        <w:t>parser is based:</w:t>
      </w:r>
    </w:p>
    <w:p w14:paraId="3277D5E4" w14:textId="77777777" w:rsidR="000A48F0" w:rsidRDefault="000A48F0" w:rsidP="00CC7E27"/>
    <w:p w14:paraId="15D7B255" w14:textId="77777777" w:rsidR="00F00DE0" w:rsidRDefault="00F00DE0" w:rsidP="00CC7E27"/>
    <w:p w14:paraId="6CE2450C" w14:textId="77777777" w:rsidR="00F00DE0" w:rsidRDefault="00F00DE0" w:rsidP="00CC7E27"/>
    <w:p w14:paraId="39004573" w14:textId="01825960" w:rsidR="000A48F0" w:rsidRDefault="000A48F0" w:rsidP="000A48F0">
      <w:r>
        <w:tab/>
      </w:r>
      <w:r>
        <w:t>Pro</w:t>
      </w:r>
      <w:r>
        <w:t>gram</w:t>
      </w:r>
      <w:r>
        <w:t>-&gt; Declaration Declaration</w:t>
      </w:r>
      <w:r>
        <w:t xml:space="preserve"> </w:t>
      </w:r>
      <w:r>
        <w:t>Assignment</w:t>
      </w:r>
      <w:r>
        <w:t xml:space="preserve"> </w:t>
      </w:r>
      <w:r>
        <w:t>Condition</w:t>
      </w:r>
      <w:r>
        <w:t xml:space="preserve"> </w:t>
      </w:r>
      <w:r>
        <w:t>Update</w:t>
      </w:r>
      <w:r>
        <w:t xml:space="preserve"> </w:t>
      </w:r>
      <w:r>
        <w:t>Prin</w:t>
      </w:r>
      <w:r>
        <w:tab/>
      </w:r>
    </w:p>
    <w:p w14:paraId="6DE60CCC" w14:textId="2EC61F88" w:rsidR="00F00DE0" w:rsidRDefault="000A48F0" w:rsidP="000A48F0">
      <w:r>
        <w:tab/>
      </w:r>
      <w:r>
        <w:t xml:space="preserve">Declaration -&gt; </w:t>
      </w:r>
      <w:r w:rsidR="00F00DE0">
        <w:t>Datatype</w:t>
      </w:r>
      <w:r>
        <w:t xml:space="preserve"> Identifier '=' Literal ';'</w:t>
      </w:r>
    </w:p>
    <w:p w14:paraId="5D6CED2C" w14:textId="235D511E" w:rsidR="000A48F0" w:rsidRDefault="000A48F0" w:rsidP="000A48F0">
      <w:r>
        <w:tab/>
      </w:r>
      <w:r w:rsidR="00F00DE0">
        <w:t>Datatype</w:t>
      </w:r>
      <w:r>
        <w:t xml:space="preserve">          -&gt; 'int' | '</w:t>
      </w:r>
      <w:r w:rsidR="00F00DE0">
        <w:t>Boolean</w:t>
      </w:r>
      <w:r>
        <w:t>' | 'String'</w:t>
      </w:r>
    </w:p>
    <w:p w14:paraId="6A639A6A" w14:textId="0EB247DD" w:rsidR="000A48F0" w:rsidRDefault="000A48F0" w:rsidP="000A48F0">
      <w:r>
        <w:tab/>
      </w:r>
      <w:r>
        <w:t>Literal                -&gt; Number | Boolean | String</w:t>
      </w:r>
    </w:p>
    <w:p w14:paraId="348E21FF" w14:textId="1BDE1C1C" w:rsidR="000A48F0" w:rsidRDefault="000A48F0" w:rsidP="000A48F0">
      <w:r>
        <w:tab/>
      </w:r>
      <w:r>
        <w:t>Assignment</w:t>
      </w:r>
      <w:r>
        <w:t xml:space="preserve"> </w:t>
      </w:r>
      <w:r>
        <w:t>-&gt; Identifier '=' Arithmetic';'</w:t>
      </w:r>
    </w:p>
    <w:p w14:paraId="62D5896C" w14:textId="03123B13" w:rsidR="000A48F0" w:rsidRDefault="000A48F0" w:rsidP="000A48F0">
      <w:r>
        <w:tab/>
      </w:r>
      <w:r>
        <w:t>Arithmetic</w:t>
      </w:r>
      <w:r>
        <w:t xml:space="preserve"> </w:t>
      </w:r>
      <w:r>
        <w:t>-&gt; Identifier '+' Identifier</w:t>
      </w:r>
    </w:p>
    <w:p w14:paraId="3505CF93" w14:textId="77777777" w:rsidR="000A48F0" w:rsidRDefault="000A48F0" w:rsidP="000A48F0">
      <w:r>
        <w:t xml:space="preserve">                      | Identifier '-' Identifier</w:t>
      </w:r>
    </w:p>
    <w:p w14:paraId="3AF8FDFD" w14:textId="77777777" w:rsidR="000A48F0" w:rsidRDefault="000A48F0" w:rsidP="000A48F0">
      <w:r>
        <w:t xml:space="preserve">                       | Identifier '*' Identifier | Identifier '/' Identifier</w:t>
      </w:r>
    </w:p>
    <w:p w14:paraId="7D34A69A" w14:textId="12486F1A" w:rsidR="000A48F0" w:rsidRDefault="000A48F0" w:rsidP="000A48F0">
      <w:r>
        <w:tab/>
      </w:r>
      <w:r>
        <w:t>Condition</w:t>
      </w:r>
      <w:r>
        <w:t xml:space="preserve"> </w:t>
      </w:r>
      <w:r>
        <w:t>-&gt; 'if' '(' Arithmetic</w:t>
      </w:r>
      <w:r>
        <w:t xml:space="preserve"> </w:t>
      </w:r>
      <w:r>
        <w:t>Relational</w:t>
      </w:r>
      <w:r>
        <w:t xml:space="preserve"> </w:t>
      </w:r>
      <w:r>
        <w:t>Literal ')' '{' Print</w:t>
      </w:r>
      <w:r>
        <w:t xml:space="preserve"> </w:t>
      </w:r>
      <w:r>
        <w:t>'}'</w:t>
      </w:r>
    </w:p>
    <w:p w14:paraId="586C0497" w14:textId="6A6766C2" w:rsidR="000A48F0" w:rsidRDefault="000A48F0" w:rsidP="000A48F0">
      <w:r>
        <w:t xml:space="preserve">                    | 'if' '(' Arithmetic</w:t>
      </w:r>
      <w:r>
        <w:t xml:space="preserve"> </w:t>
      </w:r>
      <w:r>
        <w:t>Relational</w:t>
      </w:r>
      <w:r>
        <w:t xml:space="preserve"> </w:t>
      </w:r>
      <w:r>
        <w:t>Literal ')' '{' Print</w:t>
      </w:r>
      <w:r>
        <w:t xml:space="preserve"> </w:t>
      </w:r>
      <w:r>
        <w:t>'}' 'else' '{' Print</w:t>
      </w:r>
      <w:r>
        <w:t xml:space="preserve"> </w:t>
      </w:r>
      <w:r>
        <w:t>'}'</w:t>
      </w:r>
    </w:p>
    <w:p w14:paraId="62519B30" w14:textId="1499C6AC" w:rsidR="000A48F0" w:rsidRDefault="000A48F0" w:rsidP="000A48F0">
      <w:r>
        <w:tab/>
      </w:r>
      <w:r>
        <w:t>Relational</w:t>
      </w:r>
      <w:r>
        <w:t xml:space="preserve"> </w:t>
      </w:r>
      <w:r>
        <w:t>-&gt; '&gt;=' | '&gt;' | '&lt;=' | '&lt;' | '=='</w:t>
      </w:r>
    </w:p>
    <w:p w14:paraId="758C3589" w14:textId="24E231B6" w:rsidR="000A48F0" w:rsidRDefault="000A48F0" w:rsidP="000A48F0">
      <w:r>
        <w:tab/>
      </w:r>
      <w:r>
        <w:t>Update</w:t>
      </w:r>
      <w:r>
        <w:t xml:space="preserve"> </w:t>
      </w:r>
      <w:r>
        <w:t>-&gt; Identifier '=' Identifier Relational</w:t>
      </w:r>
      <w:r>
        <w:t xml:space="preserve"> </w:t>
      </w:r>
      <w:r>
        <w:t>Literal ';'</w:t>
      </w:r>
    </w:p>
    <w:p w14:paraId="497221FF" w14:textId="662B4425" w:rsidR="00F00DE0" w:rsidRDefault="000A48F0" w:rsidP="000A48F0">
      <w:r>
        <w:t xml:space="preserve"> </w:t>
      </w:r>
      <w:r>
        <w:tab/>
      </w:r>
      <w:r>
        <w:t>Print</w:t>
      </w:r>
      <w:r>
        <w:t xml:space="preserve"> </w:t>
      </w:r>
      <w:r>
        <w:t>-&gt; 'print' '(' Literal ')' ';'</w:t>
      </w:r>
    </w:p>
    <w:p w14:paraId="77D32A3B" w14:textId="09B6401E" w:rsidR="000A48F0" w:rsidRDefault="00F00DE0" w:rsidP="000A48F0">
      <w:r>
        <w:tab/>
      </w:r>
      <w:r w:rsidR="000A48F0">
        <w:t>Identifier        -&gt; [a-zA-Z</w:t>
      </w:r>
      <w:r>
        <w:t>_] [</w:t>
      </w:r>
      <w:r w:rsidR="000A48F0">
        <w:t>a-zA-Z0-9</w:t>
      </w:r>
      <w:r>
        <w:t>_] *</w:t>
      </w:r>
    </w:p>
    <w:p w14:paraId="7B081FC7" w14:textId="43F30F80" w:rsidR="000A48F0" w:rsidRDefault="00F00DE0" w:rsidP="000A48F0">
      <w:r>
        <w:tab/>
      </w:r>
      <w:r w:rsidR="000A48F0">
        <w:t>Number            -&gt; [0-</w:t>
      </w:r>
      <w:r>
        <w:t>9] +</w:t>
      </w:r>
    </w:p>
    <w:p w14:paraId="01B8095C" w14:textId="3C85EE6C" w:rsidR="000A48F0" w:rsidRDefault="00F00DE0" w:rsidP="000A48F0">
      <w:r>
        <w:tab/>
      </w:r>
      <w:r w:rsidR="000A48F0">
        <w:t>Boolean    -&gt; 'true' | 'false'</w:t>
      </w:r>
    </w:p>
    <w:p w14:paraId="3C62A16D" w14:textId="656FE8E6" w:rsidR="000A48F0" w:rsidRPr="00015046" w:rsidRDefault="00F00DE0" w:rsidP="000A48F0">
      <w:r>
        <w:tab/>
      </w:r>
      <w:r w:rsidR="000A48F0">
        <w:t>String            -&gt; " [a-zA-Z0-9\</w:t>
      </w:r>
      <w:r>
        <w:t>s] +</w:t>
      </w:r>
      <w:r w:rsidR="000A48F0">
        <w:t xml:space="preserve"> "</w:t>
      </w:r>
    </w:p>
    <w:p w14:paraId="1356551A" w14:textId="77777777" w:rsidR="00012854" w:rsidRDefault="008E0B31" w:rsidP="00012854">
      <w:pPr>
        <w:pStyle w:val="Heading2"/>
      </w:pPr>
      <w:bookmarkStart w:id="3" w:name="_Toc161137531"/>
      <w:r>
        <w:lastRenderedPageBreak/>
        <w:t>Implementation Detail</w:t>
      </w:r>
      <w:bookmarkEnd w:id="3"/>
    </w:p>
    <w:p w14:paraId="687D9994" w14:textId="2ED57605" w:rsidR="00012854" w:rsidRPr="00012854" w:rsidRDefault="00012854" w:rsidP="00012854">
      <w:pPr>
        <w:pStyle w:val="Heading2"/>
        <w:numPr>
          <w:ilvl w:val="0"/>
          <w:numId w:val="0"/>
        </w:numPr>
      </w:pPr>
      <w:bookmarkStart w:id="4" w:name="_Toc161137532"/>
      <w:r>
        <w:t>2.2.1 The Main Function:</w:t>
      </w:r>
      <w:bookmarkEnd w:id="4"/>
    </w:p>
    <w:p w14:paraId="1EE88F5A" w14:textId="4E1D7B2D" w:rsidR="007D6899" w:rsidRDefault="007D6899" w:rsidP="00012854">
      <w:pPr>
        <w:pStyle w:val="ListParagraph"/>
        <w:rPr>
          <w:lang w:val="en-PK"/>
        </w:rPr>
      </w:pPr>
      <w:r w:rsidRPr="007D6899">
        <w:rPr>
          <w:lang w:val="en-PK"/>
        </w:rPr>
        <w:t>The main function is the entry point of the program. It performs the following tasks:</w:t>
      </w:r>
    </w:p>
    <w:p w14:paraId="358EE4E0" w14:textId="77777777" w:rsidR="007D6899" w:rsidRPr="007D6899" w:rsidRDefault="007D6899" w:rsidP="007D6899">
      <w:pPr>
        <w:pStyle w:val="ListParagraph"/>
        <w:numPr>
          <w:ilvl w:val="0"/>
          <w:numId w:val="60"/>
        </w:numPr>
        <w:rPr>
          <w:lang w:val="en-PK"/>
        </w:rPr>
      </w:pPr>
      <w:r w:rsidRPr="007D6899">
        <w:rPr>
          <w:lang w:val="en-PK"/>
        </w:rPr>
        <w:t>Opens a file named "lexemes_output.txt" to read the input.</w:t>
      </w:r>
    </w:p>
    <w:p w14:paraId="45EF4057" w14:textId="77777777" w:rsidR="007D6899" w:rsidRPr="007D6899" w:rsidRDefault="007D6899" w:rsidP="007D6899">
      <w:pPr>
        <w:pStyle w:val="ListParagraph"/>
        <w:numPr>
          <w:ilvl w:val="0"/>
          <w:numId w:val="60"/>
        </w:numPr>
        <w:rPr>
          <w:lang w:val="en-PK"/>
        </w:rPr>
      </w:pPr>
      <w:r w:rsidRPr="007D6899">
        <w:rPr>
          <w:lang w:val="en-PK"/>
        </w:rPr>
        <w:t>Reads the contents of the file into a string.</w:t>
      </w:r>
    </w:p>
    <w:p w14:paraId="068410B7" w14:textId="77777777" w:rsidR="007D6899" w:rsidRPr="007D6899" w:rsidRDefault="007D6899" w:rsidP="007D6899">
      <w:pPr>
        <w:pStyle w:val="ListParagraph"/>
        <w:numPr>
          <w:ilvl w:val="0"/>
          <w:numId w:val="60"/>
        </w:numPr>
        <w:rPr>
          <w:lang w:val="en-PK"/>
        </w:rPr>
      </w:pPr>
      <w:r w:rsidRPr="007D6899">
        <w:rPr>
          <w:lang w:val="en-PK"/>
        </w:rPr>
        <w:t>Sets the cursor to point to the string.</w:t>
      </w:r>
    </w:p>
    <w:p w14:paraId="1381FE6C" w14:textId="77777777" w:rsidR="007D6899" w:rsidRPr="007D6899" w:rsidRDefault="007D6899" w:rsidP="007D6899">
      <w:pPr>
        <w:pStyle w:val="ListParagraph"/>
        <w:numPr>
          <w:ilvl w:val="0"/>
          <w:numId w:val="60"/>
        </w:numPr>
        <w:rPr>
          <w:lang w:val="en-PK"/>
        </w:rPr>
      </w:pPr>
      <w:r w:rsidRPr="007D6899">
        <w:rPr>
          <w:lang w:val="en-PK"/>
        </w:rPr>
        <w:t>Calls the Program function to parse the input string.</w:t>
      </w:r>
    </w:p>
    <w:p w14:paraId="61664D0E" w14:textId="7D0A22B6" w:rsidR="007D6899" w:rsidRDefault="007D6899" w:rsidP="007D6899">
      <w:pPr>
        <w:pStyle w:val="ListParagraph"/>
        <w:numPr>
          <w:ilvl w:val="0"/>
          <w:numId w:val="60"/>
        </w:numPr>
        <w:rPr>
          <w:lang w:val="en-PK"/>
        </w:rPr>
      </w:pPr>
      <w:r w:rsidRPr="007D6899">
        <w:rPr>
          <w:lang w:val="en-PK"/>
        </w:rPr>
        <w:t>Prints success or failure messages based on the parsing result.</w:t>
      </w:r>
    </w:p>
    <w:p w14:paraId="25008983" w14:textId="77777777" w:rsidR="00012854" w:rsidRPr="007D6899" w:rsidRDefault="00012854" w:rsidP="00012854">
      <w:pPr>
        <w:pStyle w:val="ListParagraph"/>
        <w:ind w:left="2160"/>
        <w:rPr>
          <w:lang w:val="en-PK"/>
        </w:rPr>
      </w:pPr>
    </w:p>
    <w:p w14:paraId="63C7C536" w14:textId="0096603C" w:rsidR="007F2AE7" w:rsidRDefault="007D6899" w:rsidP="007D6899">
      <w:pPr>
        <w:pStyle w:val="ListParagraph"/>
      </w:pPr>
      <w:r w:rsidRPr="007D6899">
        <w:drawing>
          <wp:inline distT="0" distB="0" distL="0" distR="0" wp14:anchorId="23F68810" wp14:editId="43CE8301">
            <wp:extent cx="5449060" cy="5363323"/>
            <wp:effectExtent l="0" t="0" r="0" b="8890"/>
            <wp:docPr id="14976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04573" name=""/>
                    <pic:cNvPicPr/>
                  </pic:nvPicPr>
                  <pic:blipFill>
                    <a:blip r:embed="rId12"/>
                    <a:stretch>
                      <a:fillRect/>
                    </a:stretch>
                  </pic:blipFill>
                  <pic:spPr>
                    <a:xfrm>
                      <a:off x="0" y="0"/>
                      <a:ext cx="5449060" cy="5363323"/>
                    </a:xfrm>
                    <a:prstGeom prst="rect">
                      <a:avLst/>
                    </a:prstGeom>
                  </pic:spPr>
                </pic:pic>
              </a:graphicData>
            </a:graphic>
          </wp:inline>
        </w:drawing>
      </w:r>
    </w:p>
    <w:p w14:paraId="01E5A1DB" w14:textId="10271AF9" w:rsidR="007F2AE7" w:rsidRDefault="007F2AE7" w:rsidP="007F2AE7"/>
    <w:p w14:paraId="2E0344A2" w14:textId="693C037E" w:rsidR="00012854" w:rsidRDefault="00012854" w:rsidP="00012854">
      <w:pPr>
        <w:pStyle w:val="Heading2"/>
        <w:numPr>
          <w:ilvl w:val="0"/>
          <w:numId w:val="0"/>
        </w:numPr>
      </w:pPr>
      <w:bookmarkStart w:id="5" w:name="_Toc161137533"/>
      <w:r>
        <w:lastRenderedPageBreak/>
        <w:t>2.2.</w:t>
      </w:r>
      <w:r>
        <w:t>2 Explanation of Functions and Corresponding Grammer Rule</w:t>
      </w:r>
      <w:r>
        <w:t>:</w:t>
      </w:r>
      <w:bookmarkEnd w:id="5"/>
    </w:p>
    <w:p w14:paraId="581013B4" w14:textId="3150425E" w:rsidR="00012854" w:rsidRDefault="00012854" w:rsidP="00012854">
      <w:pPr>
        <w:jc w:val="center"/>
      </w:pPr>
      <w:r w:rsidRPr="00012854">
        <w:drawing>
          <wp:inline distT="0" distB="0" distL="0" distR="0" wp14:anchorId="6F0ED1B5" wp14:editId="333CB396">
            <wp:extent cx="1886213" cy="2876951"/>
            <wp:effectExtent l="0" t="0" r="0" b="0"/>
            <wp:docPr id="18207548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4860" name="Picture 1" descr="A screen shot of a computer program&#10;&#10;Description automatically generated"/>
                    <pic:cNvPicPr/>
                  </pic:nvPicPr>
                  <pic:blipFill>
                    <a:blip r:embed="rId13"/>
                    <a:stretch>
                      <a:fillRect/>
                    </a:stretch>
                  </pic:blipFill>
                  <pic:spPr>
                    <a:xfrm>
                      <a:off x="0" y="0"/>
                      <a:ext cx="1886213" cy="2876951"/>
                    </a:xfrm>
                    <a:prstGeom prst="rect">
                      <a:avLst/>
                    </a:prstGeom>
                  </pic:spPr>
                </pic:pic>
              </a:graphicData>
            </a:graphic>
          </wp:inline>
        </w:drawing>
      </w:r>
    </w:p>
    <w:p w14:paraId="4DFC91D4" w14:textId="1F7971F6" w:rsidR="00012854" w:rsidRDefault="00012854">
      <w:pPr>
        <w:jc w:val="left"/>
      </w:pPr>
    </w:p>
    <w:p w14:paraId="7A0CAF6B" w14:textId="2FA18E25" w:rsidR="00012854" w:rsidRDefault="00012854" w:rsidP="00012854">
      <w:pPr>
        <w:jc w:val="center"/>
      </w:pPr>
      <w:r w:rsidRPr="00012854">
        <w:drawing>
          <wp:inline distT="0" distB="0" distL="0" distR="0" wp14:anchorId="63D6E8D9" wp14:editId="04E6A5F6">
            <wp:extent cx="5824855" cy="2973705"/>
            <wp:effectExtent l="0" t="0" r="4445" b="0"/>
            <wp:docPr id="10430622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2240" name="Picture 1" descr="A screen shot of a computer program&#10;&#10;Description automatically generated"/>
                    <pic:cNvPicPr/>
                  </pic:nvPicPr>
                  <pic:blipFill>
                    <a:blip r:embed="rId14"/>
                    <a:stretch>
                      <a:fillRect/>
                    </a:stretch>
                  </pic:blipFill>
                  <pic:spPr>
                    <a:xfrm>
                      <a:off x="0" y="0"/>
                      <a:ext cx="5824855" cy="2973705"/>
                    </a:xfrm>
                    <a:prstGeom prst="rect">
                      <a:avLst/>
                    </a:prstGeom>
                  </pic:spPr>
                </pic:pic>
              </a:graphicData>
            </a:graphic>
          </wp:inline>
        </w:drawing>
      </w:r>
    </w:p>
    <w:p w14:paraId="48B8F7B2" w14:textId="77777777" w:rsidR="00012854" w:rsidRDefault="00012854" w:rsidP="00012854">
      <w:pPr>
        <w:jc w:val="center"/>
      </w:pPr>
    </w:p>
    <w:p w14:paraId="1E3BD2B8" w14:textId="50933A56" w:rsidR="00012854" w:rsidRPr="00012854" w:rsidRDefault="00012854" w:rsidP="00012854">
      <w:pPr>
        <w:jc w:val="left"/>
        <w:rPr>
          <w:lang w:val="en-PK"/>
        </w:rPr>
      </w:pPr>
      <w:r w:rsidRPr="00012854">
        <w:rPr>
          <w:lang w:val="en-PK"/>
        </w:rPr>
        <w:t>Here's a breakdown of the functions in the program and the</w:t>
      </w:r>
      <w:r>
        <w:rPr>
          <w:lang w:val="en-PK"/>
        </w:rPr>
        <w:t>ir</w:t>
      </w:r>
      <w:r w:rsidRPr="00012854">
        <w:rPr>
          <w:lang w:val="en-PK"/>
        </w:rPr>
        <w:t xml:space="preserve"> correspond</w:t>
      </w:r>
      <w:r>
        <w:rPr>
          <w:lang w:val="en-PK"/>
        </w:rPr>
        <w:t>ence</w:t>
      </w:r>
      <w:r w:rsidRPr="00012854">
        <w:rPr>
          <w:lang w:val="en-PK"/>
        </w:rPr>
        <w:t xml:space="preserve"> to the grammar </w:t>
      </w:r>
      <w:r>
        <w:rPr>
          <w:lang w:val="en-PK"/>
        </w:rPr>
        <w:t xml:space="preserve">(All functions are of the same structure as above </w:t>
      </w:r>
      <w:proofErr w:type="gramStart"/>
      <w:r>
        <w:rPr>
          <w:lang w:val="en-PK"/>
        </w:rPr>
        <w:t>program(</w:t>
      </w:r>
      <w:proofErr w:type="gramEnd"/>
      <w:r>
        <w:rPr>
          <w:lang w:val="en-PK"/>
        </w:rPr>
        <w:t>) code)</w:t>
      </w:r>
      <w:r w:rsidRPr="00012854">
        <w:rPr>
          <w:lang w:val="en-PK"/>
        </w:rPr>
        <w:t>:</w:t>
      </w:r>
    </w:p>
    <w:p w14:paraId="780FA5AC" w14:textId="77777777" w:rsidR="00012854" w:rsidRPr="00012854" w:rsidRDefault="00012854" w:rsidP="00012854">
      <w:pPr>
        <w:numPr>
          <w:ilvl w:val="0"/>
          <w:numId w:val="61"/>
        </w:numPr>
        <w:jc w:val="left"/>
        <w:rPr>
          <w:lang w:val="en-PK"/>
        </w:rPr>
      </w:pPr>
      <w:proofErr w:type="gramStart"/>
      <w:r w:rsidRPr="00012854">
        <w:rPr>
          <w:b/>
          <w:bCs/>
          <w:lang w:val="en-PK"/>
        </w:rPr>
        <w:t>Program(</w:t>
      </w:r>
      <w:proofErr w:type="gramEnd"/>
      <w:r w:rsidRPr="00012854">
        <w:rPr>
          <w:b/>
          <w:bCs/>
          <w:lang w:val="en-PK"/>
        </w:rPr>
        <w:t>):</w:t>
      </w:r>
    </w:p>
    <w:p w14:paraId="0B53A69B" w14:textId="77777777" w:rsidR="00012854" w:rsidRPr="00012854" w:rsidRDefault="00012854" w:rsidP="00012854">
      <w:pPr>
        <w:numPr>
          <w:ilvl w:val="1"/>
          <w:numId w:val="61"/>
        </w:numPr>
        <w:jc w:val="left"/>
        <w:rPr>
          <w:lang w:val="en-PK"/>
        </w:rPr>
      </w:pPr>
      <w:r w:rsidRPr="00012854">
        <w:rPr>
          <w:lang w:val="en-PK"/>
        </w:rPr>
        <w:t>Implements the top-level rule of the grammar.</w:t>
      </w:r>
    </w:p>
    <w:p w14:paraId="232B4A2C" w14:textId="77777777" w:rsidR="00012854" w:rsidRPr="00012854" w:rsidRDefault="00012854" w:rsidP="00012854">
      <w:pPr>
        <w:numPr>
          <w:ilvl w:val="1"/>
          <w:numId w:val="61"/>
        </w:numPr>
        <w:jc w:val="left"/>
        <w:rPr>
          <w:lang w:val="en-PK"/>
        </w:rPr>
      </w:pPr>
      <w:r w:rsidRPr="00012854">
        <w:rPr>
          <w:lang w:val="en-PK"/>
        </w:rPr>
        <w:t>Corresponds to the structure of the program where it expects a series of declarations followed by an assignment, condition, update, and print statements.</w:t>
      </w:r>
    </w:p>
    <w:p w14:paraId="4EC946DC" w14:textId="77777777" w:rsidR="00012854" w:rsidRPr="00012854" w:rsidRDefault="00012854" w:rsidP="00012854">
      <w:pPr>
        <w:numPr>
          <w:ilvl w:val="0"/>
          <w:numId w:val="61"/>
        </w:numPr>
        <w:jc w:val="left"/>
        <w:rPr>
          <w:lang w:val="en-PK"/>
        </w:rPr>
      </w:pPr>
      <w:proofErr w:type="gramStart"/>
      <w:r w:rsidRPr="00012854">
        <w:rPr>
          <w:b/>
          <w:bCs/>
          <w:lang w:val="en-PK"/>
        </w:rPr>
        <w:lastRenderedPageBreak/>
        <w:t>Declaration(</w:t>
      </w:r>
      <w:proofErr w:type="gramEnd"/>
      <w:r w:rsidRPr="00012854">
        <w:rPr>
          <w:b/>
          <w:bCs/>
          <w:lang w:val="en-PK"/>
        </w:rPr>
        <w:t>):</w:t>
      </w:r>
    </w:p>
    <w:p w14:paraId="1AB04DB3" w14:textId="0E938ABC" w:rsidR="00012854" w:rsidRPr="00012854" w:rsidRDefault="00012854" w:rsidP="00012854">
      <w:pPr>
        <w:numPr>
          <w:ilvl w:val="1"/>
          <w:numId w:val="61"/>
        </w:numPr>
        <w:jc w:val="left"/>
        <w:rPr>
          <w:lang w:val="en-PK"/>
        </w:rPr>
      </w:pPr>
      <w:r w:rsidRPr="00012854">
        <w:rPr>
          <w:lang w:val="en-PK"/>
        </w:rPr>
        <w:t>Implements the Declaration grammar rule.</w:t>
      </w:r>
    </w:p>
    <w:p w14:paraId="78A19574" w14:textId="77777777" w:rsidR="00012854" w:rsidRPr="00012854" w:rsidRDefault="00012854" w:rsidP="00012854">
      <w:pPr>
        <w:numPr>
          <w:ilvl w:val="1"/>
          <w:numId w:val="61"/>
        </w:numPr>
        <w:jc w:val="left"/>
        <w:rPr>
          <w:lang w:val="en-PK"/>
        </w:rPr>
      </w:pPr>
      <w:r w:rsidRPr="00012854">
        <w:rPr>
          <w:lang w:val="en-PK"/>
        </w:rPr>
        <w:t>Declares a variable with a specified data type, identifier, and literal value.</w:t>
      </w:r>
    </w:p>
    <w:p w14:paraId="69EF83A4" w14:textId="77777777" w:rsidR="00012854" w:rsidRPr="00012854" w:rsidRDefault="00012854" w:rsidP="00012854">
      <w:pPr>
        <w:numPr>
          <w:ilvl w:val="1"/>
          <w:numId w:val="61"/>
        </w:numPr>
        <w:jc w:val="left"/>
        <w:rPr>
          <w:lang w:val="en-PK"/>
        </w:rPr>
      </w:pPr>
      <w:r w:rsidRPr="00012854">
        <w:rPr>
          <w:lang w:val="en-PK"/>
        </w:rPr>
        <w:t>Corresponds to the declaration of variables in the program.</w:t>
      </w:r>
    </w:p>
    <w:p w14:paraId="249A1833" w14:textId="77777777" w:rsidR="00012854" w:rsidRPr="00012854" w:rsidRDefault="00012854" w:rsidP="00012854">
      <w:pPr>
        <w:numPr>
          <w:ilvl w:val="0"/>
          <w:numId w:val="61"/>
        </w:numPr>
        <w:jc w:val="left"/>
        <w:rPr>
          <w:lang w:val="en-PK"/>
        </w:rPr>
      </w:pPr>
      <w:proofErr w:type="gramStart"/>
      <w:r w:rsidRPr="00012854">
        <w:rPr>
          <w:b/>
          <w:bCs/>
          <w:lang w:val="en-PK"/>
        </w:rPr>
        <w:t>Assignment(</w:t>
      </w:r>
      <w:proofErr w:type="gramEnd"/>
      <w:r w:rsidRPr="00012854">
        <w:rPr>
          <w:b/>
          <w:bCs/>
          <w:lang w:val="en-PK"/>
        </w:rPr>
        <w:t>):</w:t>
      </w:r>
    </w:p>
    <w:p w14:paraId="469F2C67" w14:textId="5D4FEC30" w:rsidR="00012854" w:rsidRPr="00012854" w:rsidRDefault="00012854" w:rsidP="00012854">
      <w:pPr>
        <w:numPr>
          <w:ilvl w:val="1"/>
          <w:numId w:val="61"/>
        </w:numPr>
        <w:jc w:val="left"/>
        <w:rPr>
          <w:lang w:val="en-PK"/>
        </w:rPr>
      </w:pPr>
      <w:r w:rsidRPr="00012854">
        <w:rPr>
          <w:lang w:val="en-PK"/>
        </w:rPr>
        <w:t>Implements the Assignment</w:t>
      </w:r>
      <w:r>
        <w:rPr>
          <w:lang w:val="en-PK"/>
        </w:rPr>
        <w:t xml:space="preserve"> </w:t>
      </w:r>
      <w:r w:rsidRPr="00012854">
        <w:rPr>
          <w:lang w:val="en-PK"/>
        </w:rPr>
        <w:t>grammar rule.</w:t>
      </w:r>
    </w:p>
    <w:p w14:paraId="63773705" w14:textId="77777777" w:rsidR="00012854" w:rsidRPr="00012854" w:rsidRDefault="00012854" w:rsidP="00012854">
      <w:pPr>
        <w:numPr>
          <w:ilvl w:val="1"/>
          <w:numId w:val="61"/>
        </w:numPr>
        <w:jc w:val="left"/>
        <w:rPr>
          <w:lang w:val="en-PK"/>
        </w:rPr>
      </w:pPr>
      <w:r w:rsidRPr="00012854">
        <w:rPr>
          <w:lang w:val="en-PK"/>
        </w:rPr>
        <w:t>Assigns a value to a previously declared variable.</w:t>
      </w:r>
    </w:p>
    <w:p w14:paraId="6F869F38" w14:textId="77777777" w:rsidR="00012854" w:rsidRPr="00012854" w:rsidRDefault="00012854" w:rsidP="00012854">
      <w:pPr>
        <w:numPr>
          <w:ilvl w:val="1"/>
          <w:numId w:val="61"/>
        </w:numPr>
        <w:jc w:val="left"/>
        <w:rPr>
          <w:lang w:val="en-PK"/>
        </w:rPr>
      </w:pPr>
      <w:r w:rsidRPr="00012854">
        <w:rPr>
          <w:lang w:val="en-PK"/>
        </w:rPr>
        <w:t>Corresponds to the assignment of values to variables.</w:t>
      </w:r>
    </w:p>
    <w:p w14:paraId="1A971079" w14:textId="77777777" w:rsidR="00012854" w:rsidRPr="00012854" w:rsidRDefault="00012854" w:rsidP="00012854">
      <w:pPr>
        <w:numPr>
          <w:ilvl w:val="0"/>
          <w:numId w:val="61"/>
        </w:numPr>
        <w:jc w:val="left"/>
        <w:rPr>
          <w:lang w:val="en-PK"/>
        </w:rPr>
      </w:pPr>
      <w:proofErr w:type="gramStart"/>
      <w:r w:rsidRPr="00012854">
        <w:rPr>
          <w:b/>
          <w:bCs/>
          <w:lang w:val="en-PK"/>
        </w:rPr>
        <w:t>Condition(</w:t>
      </w:r>
      <w:proofErr w:type="gramEnd"/>
      <w:r w:rsidRPr="00012854">
        <w:rPr>
          <w:b/>
          <w:bCs/>
          <w:lang w:val="en-PK"/>
        </w:rPr>
        <w:t>):</w:t>
      </w:r>
    </w:p>
    <w:p w14:paraId="305F9F71" w14:textId="476D58E4" w:rsidR="00012854" w:rsidRPr="00012854" w:rsidRDefault="00012854" w:rsidP="00012854">
      <w:pPr>
        <w:numPr>
          <w:ilvl w:val="1"/>
          <w:numId w:val="61"/>
        </w:numPr>
        <w:jc w:val="left"/>
        <w:rPr>
          <w:lang w:val="en-PK"/>
        </w:rPr>
      </w:pPr>
      <w:r w:rsidRPr="00012854">
        <w:rPr>
          <w:lang w:val="en-PK"/>
        </w:rPr>
        <w:t>Implements the Condition</w:t>
      </w:r>
      <w:r>
        <w:rPr>
          <w:lang w:val="en-PK"/>
        </w:rPr>
        <w:t xml:space="preserve"> </w:t>
      </w:r>
      <w:r w:rsidRPr="00012854">
        <w:rPr>
          <w:lang w:val="en-PK"/>
        </w:rPr>
        <w:t>grammar rule.</w:t>
      </w:r>
    </w:p>
    <w:p w14:paraId="5F746F57" w14:textId="77777777" w:rsidR="00012854" w:rsidRPr="00012854" w:rsidRDefault="00012854" w:rsidP="00012854">
      <w:pPr>
        <w:numPr>
          <w:ilvl w:val="1"/>
          <w:numId w:val="61"/>
        </w:numPr>
        <w:jc w:val="left"/>
        <w:rPr>
          <w:lang w:val="en-PK"/>
        </w:rPr>
      </w:pPr>
      <w:r w:rsidRPr="00012854">
        <w:rPr>
          <w:lang w:val="en-PK"/>
        </w:rPr>
        <w:t>Handles conditional statements with if-else constructs.</w:t>
      </w:r>
    </w:p>
    <w:p w14:paraId="10E04CC7" w14:textId="77777777" w:rsidR="00012854" w:rsidRPr="00012854" w:rsidRDefault="00012854" w:rsidP="00012854">
      <w:pPr>
        <w:numPr>
          <w:ilvl w:val="1"/>
          <w:numId w:val="61"/>
        </w:numPr>
        <w:jc w:val="left"/>
        <w:rPr>
          <w:lang w:val="en-PK"/>
        </w:rPr>
      </w:pPr>
      <w:r w:rsidRPr="00012854">
        <w:rPr>
          <w:lang w:val="en-PK"/>
        </w:rPr>
        <w:t>Corresponds to the conditional statements in the program.</w:t>
      </w:r>
    </w:p>
    <w:p w14:paraId="07EE1E8D" w14:textId="77777777" w:rsidR="00012854" w:rsidRPr="00012854" w:rsidRDefault="00012854" w:rsidP="00012854">
      <w:pPr>
        <w:numPr>
          <w:ilvl w:val="0"/>
          <w:numId w:val="61"/>
        </w:numPr>
        <w:jc w:val="left"/>
        <w:rPr>
          <w:lang w:val="en-PK"/>
        </w:rPr>
      </w:pPr>
      <w:proofErr w:type="gramStart"/>
      <w:r w:rsidRPr="00012854">
        <w:rPr>
          <w:b/>
          <w:bCs/>
          <w:lang w:val="en-PK"/>
        </w:rPr>
        <w:t>Update(</w:t>
      </w:r>
      <w:proofErr w:type="gramEnd"/>
      <w:r w:rsidRPr="00012854">
        <w:rPr>
          <w:b/>
          <w:bCs/>
          <w:lang w:val="en-PK"/>
        </w:rPr>
        <w:t>):</w:t>
      </w:r>
    </w:p>
    <w:p w14:paraId="5516B9CC" w14:textId="6D517608" w:rsidR="00012854" w:rsidRPr="00012854" w:rsidRDefault="00012854" w:rsidP="00012854">
      <w:pPr>
        <w:numPr>
          <w:ilvl w:val="1"/>
          <w:numId w:val="61"/>
        </w:numPr>
        <w:jc w:val="left"/>
        <w:rPr>
          <w:lang w:val="en-PK"/>
        </w:rPr>
      </w:pPr>
      <w:r w:rsidRPr="00012854">
        <w:rPr>
          <w:lang w:val="en-PK"/>
        </w:rPr>
        <w:t>Implements the Update</w:t>
      </w:r>
      <w:r>
        <w:rPr>
          <w:lang w:val="en-PK"/>
        </w:rPr>
        <w:t xml:space="preserve"> </w:t>
      </w:r>
      <w:r w:rsidRPr="00012854">
        <w:rPr>
          <w:lang w:val="en-PK"/>
        </w:rPr>
        <w:t>grammar rule.</w:t>
      </w:r>
    </w:p>
    <w:p w14:paraId="63E2B840" w14:textId="77777777" w:rsidR="00012854" w:rsidRPr="00012854" w:rsidRDefault="00012854" w:rsidP="00012854">
      <w:pPr>
        <w:numPr>
          <w:ilvl w:val="1"/>
          <w:numId w:val="61"/>
        </w:numPr>
        <w:jc w:val="left"/>
        <w:rPr>
          <w:lang w:val="en-PK"/>
        </w:rPr>
      </w:pPr>
      <w:r w:rsidRPr="00012854">
        <w:rPr>
          <w:lang w:val="en-PK"/>
        </w:rPr>
        <w:t>Updates the value of a variable based on a relational expression.</w:t>
      </w:r>
    </w:p>
    <w:p w14:paraId="0BC353BB" w14:textId="77777777" w:rsidR="00012854" w:rsidRPr="00012854" w:rsidRDefault="00012854" w:rsidP="00012854">
      <w:pPr>
        <w:numPr>
          <w:ilvl w:val="1"/>
          <w:numId w:val="61"/>
        </w:numPr>
        <w:jc w:val="left"/>
        <w:rPr>
          <w:lang w:val="en-PK"/>
        </w:rPr>
      </w:pPr>
      <w:r w:rsidRPr="00012854">
        <w:rPr>
          <w:lang w:val="en-PK"/>
        </w:rPr>
        <w:t>Corresponds to statements where variables are updated based on conditions.</w:t>
      </w:r>
    </w:p>
    <w:p w14:paraId="5F6FF6A9" w14:textId="77777777" w:rsidR="00012854" w:rsidRPr="00012854" w:rsidRDefault="00012854" w:rsidP="00012854">
      <w:pPr>
        <w:numPr>
          <w:ilvl w:val="0"/>
          <w:numId w:val="61"/>
        </w:numPr>
        <w:jc w:val="left"/>
        <w:rPr>
          <w:lang w:val="en-PK"/>
        </w:rPr>
      </w:pPr>
      <w:proofErr w:type="gramStart"/>
      <w:r w:rsidRPr="00012854">
        <w:rPr>
          <w:b/>
          <w:bCs/>
          <w:lang w:val="en-PK"/>
        </w:rPr>
        <w:t>Print(</w:t>
      </w:r>
      <w:proofErr w:type="gramEnd"/>
      <w:r w:rsidRPr="00012854">
        <w:rPr>
          <w:b/>
          <w:bCs/>
          <w:lang w:val="en-PK"/>
        </w:rPr>
        <w:t>):</w:t>
      </w:r>
    </w:p>
    <w:p w14:paraId="6556A768" w14:textId="0B3E8F2F" w:rsidR="00012854" w:rsidRPr="00012854" w:rsidRDefault="00012854" w:rsidP="00012854">
      <w:pPr>
        <w:numPr>
          <w:ilvl w:val="1"/>
          <w:numId w:val="61"/>
        </w:numPr>
        <w:jc w:val="left"/>
        <w:rPr>
          <w:lang w:val="en-PK"/>
        </w:rPr>
      </w:pPr>
      <w:r w:rsidRPr="00012854">
        <w:rPr>
          <w:lang w:val="en-PK"/>
        </w:rPr>
        <w:t>Implements the Print</w:t>
      </w:r>
      <w:r>
        <w:rPr>
          <w:lang w:val="en-PK"/>
        </w:rPr>
        <w:t xml:space="preserve"> </w:t>
      </w:r>
      <w:r w:rsidRPr="00012854">
        <w:rPr>
          <w:lang w:val="en-PK"/>
        </w:rPr>
        <w:t>grammar rule.</w:t>
      </w:r>
    </w:p>
    <w:p w14:paraId="48611DD8" w14:textId="77777777" w:rsidR="00012854" w:rsidRPr="00012854" w:rsidRDefault="00012854" w:rsidP="00012854">
      <w:pPr>
        <w:numPr>
          <w:ilvl w:val="1"/>
          <w:numId w:val="61"/>
        </w:numPr>
        <w:jc w:val="left"/>
        <w:rPr>
          <w:lang w:val="en-PK"/>
        </w:rPr>
      </w:pPr>
      <w:r w:rsidRPr="00012854">
        <w:rPr>
          <w:lang w:val="en-PK"/>
        </w:rPr>
        <w:t>Prints the value of a literal.</w:t>
      </w:r>
    </w:p>
    <w:p w14:paraId="50C2B1DF" w14:textId="77777777" w:rsidR="00012854" w:rsidRPr="00012854" w:rsidRDefault="00012854" w:rsidP="00012854">
      <w:pPr>
        <w:numPr>
          <w:ilvl w:val="1"/>
          <w:numId w:val="61"/>
        </w:numPr>
        <w:jc w:val="left"/>
        <w:rPr>
          <w:lang w:val="en-PK"/>
        </w:rPr>
      </w:pPr>
      <w:r w:rsidRPr="00012854">
        <w:rPr>
          <w:lang w:val="en-PK"/>
        </w:rPr>
        <w:t>Corresponds to print statements in the program.</w:t>
      </w:r>
    </w:p>
    <w:p w14:paraId="582EA003" w14:textId="77777777" w:rsidR="00012854" w:rsidRPr="00012854" w:rsidRDefault="00012854" w:rsidP="00012854">
      <w:pPr>
        <w:numPr>
          <w:ilvl w:val="0"/>
          <w:numId w:val="61"/>
        </w:numPr>
        <w:jc w:val="left"/>
        <w:rPr>
          <w:lang w:val="en-PK"/>
        </w:rPr>
      </w:pPr>
      <w:proofErr w:type="spellStart"/>
      <w:proofErr w:type="gramStart"/>
      <w:r w:rsidRPr="00012854">
        <w:rPr>
          <w:b/>
          <w:bCs/>
          <w:lang w:val="en-PK"/>
        </w:rPr>
        <w:t>DataType</w:t>
      </w:r>
      <w:proofErr w:type="spellEnd"/>
      <w:r w:rsidRPr="00012854">
        <w:rPr>
          <w:b/>
          <w:bCs/>
          <w:lang w:val="en-PK"/>
        </w:rPr>
        <w:t>(</w:t>
      </w:r>
      <w:proofErr w:type="gramEnd"/>
      <w:r w:rsidRPr="00012854">
        <w:rPr>
          <w:b/>
          <w:bCs/>
          <w:lang w:val="en-PK"/>
        </w:rPr>
        <w:t>):</w:t>
      </w:r>
    </w:p>
    <w:p w14:paraId="0FBD716E" w14:textId="15F68B98" w:rsidR="00012854" w:rsidRPr="00012854" w:rsidRDefault="00012854" w:rsidP="00012854">
      <w:pPr>
        <w:numPr>
          <w:ilvl w:val="1"/>
          <w:numId w:val="61"/>
        </w:numPr>
        <w:jc w:val="left"/>
        <w:rPr>
          <w:lang w:val="en-PK"/>
        </w:rPr>
      </w:pPr>
      <w:r w:rsidRPr="00012854">
        <w:rPr>
          <w:lang w:val="en-PK"/>
        </w:rPr>
        <w:t>Implements the Data</w:t>
      </w:r>
      <w:r>
        <w:rPr>
          <w:lang w:val="en-PK"/>
        </w:rPr>
        <w:t xml:space="preserve"> </w:t>
      </w:r>
      <w:r w:rsidRPr="00012854">
        <w:rPr>
          <w:lang w:val="en-PK"/>
        </w:rPr>
        <w:t>grammar rule.</w:t>
      </w:r>
    </w:p>
    <w:p w14:paraId="71B5305F" w14:textId="77777777" w:rsidR="00012854" w:rsidRPr="00012854" w:rsidRDefault="00012854" w:rsidP="00012854">
      <w:pPr>
        <w:numPr>
          <w:ilvl w:val="1"/>
          <w:numId w:val="61"/>
        </w:numPr>
        <w:jc w:val="left"/>
        <w:rPr>
          <w:lang w:val="en-PK"/>
        </w:rPr>
      </w:pPr>
      <w:r w:rsidRPr="00012854">
        <w:rPr>
          <w:lang w:val="en-PK"/>
        </w:rPr>
        <w:t>Defines the data types allowed for variable declaration.</w:t>
      </w:r>
    </w:p>
    <w:p w14:paraId="4F0D9B2E" w14:textId="77777777" w:rsidR="00012854" w:rsidRPr="00012854" w:rsidRDefault="00012854" w:rsidP="00012854">
      <w:pPr>
        <w:numPr>
          <w:ilvl w:val="1"/>
          <w:numId w:val="61"/>
        </w:numPr>
        <w:jc w:val="left"/>
        <w:rPr>
          <w:lang w:val="en-PK"/>
        </w:rPr>
      </w:pPr>
      <w:r w:rsidRPr="00012854">
        <w:rPr>
          <w:lang w:val="en-PK"/>
        </w:rPr>
        <w:t>Corresponds to the types of variables allowed in the program.</w:t>
      </w:r>
    </w:p>
    <w:p w14:paraId="5807187D" w14:textId="77777777" w:rsidR="00012854" w:rsidRPr="00012854" w:rsidRDefault="00012854" w:rsidP="00012854">
      <w:pPr>
        <w:numPr>
          <w:ilvl w:val="0"/>
          <w:numId w:val="61"/>
        </w:numPr>
        <w:jc w:val="left"/>
        <w:rPr>
          <w:lang w:val="en-PK"/>
        </w:rPr>
      </w:pPr>
      <w:proofErr w:type="gramStart"/>
      <w:r w:rsidRPr="00012854">
        <w:rPr>
          <w:b/>
          <w:bCs/>
          <w:lang w:val="en-PK"/>
        </w:rPr>
        <w:t>Identifier(</w:t>
      </w:r>
      <w:proofErr w:type="gramEnd"/>
      <w:r w:rsidRPr="00012854">
        <w:rPr>
          <w:b/>
          <w:bCs/>
          <w:lang w:val="en-PK"/>
        </w:rPr>
        <w:t>):</w:t>
      </w:r>
    </w:p>
    <w:p w14:paraId="23435904" w14:textId="77777777" w:rsidR="00012854" w:rsidRPr="00012854" w:rsidRDefault="00012854" w:rsidP="00012854">
      <w:pPr>
        <w:numPr>
          <w:ilvl w:val="1"/>
          <w:numId w:val="61"/>
        </w:numPr>
        <w:jc w:val="left"/>
        <w:rPr>
          <w:lang w:val="en-PK"/>
        </w:rPr>
      </w:pPr>
      <w:r w:rsidRPr="00012854">
        <w:rPr>
          <w:lang w:val="en-PK"/>
        </w:rPr>
        <w:t>Implements the Identifier grammar rule.</w:t>
      </w:r>
    </w:p>
    <w:p w14:paraId="69BAAD9E" w14:textId="77777777" w:rsidR="00012854" w:rsidRPr="00012854" w:rsidRDefault="00012854" w:rsidP="00012854">
      <w:pPr>
        <w:numPr>
          <w:ilvl w:val="1"/>
          <w:numId w:val="61"/>
        </w:numPr>
        <w:jc w:val="left"/>
        <w:rPr>
          <w:lang w:val="en-PK"/>
        </w:rPr>
      </w:pPr>
      <w:r w:rsidRPr="00012854">
        <w:rPr>
          <w:lang w:val="en-PK"/>
        </w:rPr>
        <w:t>Defines the format of valid identifiers.</w:t>
      </w:r>
    </w:p>
    <w:p w14:paraId="39A364F5" w14:textId="77777777" w:rsidR="00012854" w:rsidRPr="00012854" w:rsidRDefault="00012854" w:rsidP="00012854">
      <w:pPr>
        <w:numPr>
          <w:ilvl w:val="1"/>
          <w:numId w:val="61"/>
        </w:numPr>
        <w:jc w:val="left"/>
        <w:rPr>
          <w:lang w:val="en-PK"/>
        </w:rPr>
      </w:pPr>
      <w:r w:rsidRPr="00012854">
        <w:rPr>
          <w:lang w:val="en-PK"/>
        </w:rPr>
        <w:t>Corresponds to variable names used in the program.</w:t>
      </w:r>
    </w:p>
    <w:p w14:paraId="4C64EDAF" w14:textId="77777777" w:rsidR="00012854" w:rsidRPr="00012854" w:rsidRDefault="00012854" w:rsidP="00012854">
      <w:pPr>
        <w:numPr>
          <w:ilvl w:val="0"/>
          <w:numId w:val="61"/>
        </w:numPr>
        <w:jc w:val="left"/>
        <w:rPr>
          <w:lang w:val="en-PK"/>
        </w:rPr>
      </w:pPr>
      <w:proofErr w:type="gramStart"/>
      <w:r w:rsidRPr="00012854">
        <w:rPr>
          <w:b/>
          <w:bCs/>
          <w:lang w:val="en-PK"/>
        </w:rPr>
        <w:t>Arithmetic(</w:t>
      </w:r>
      <w:proofErr w:type="gramEnd"/>
      <w:r w:rsidRPr="00012854">
        <w:rPr>
          <w:b/>
          <w:bCs/>
          <w:lang w:val="en-PK"/>
        </w:rPr>
        <w:t>):</w:t>
      </w:r>
    </w:p>
    <w:p w14:paraId="56FF34E1" w14:textId="3410EB0F" w:rsidR="00012854" w:rsidRPr="00012854" w:rsidRDefault="00012854" w:rsidP="00012854">
      <w:pPr>
        <w:numPr>
          <w:ilvl w:val="1"/>
          <w:numId w:val="61"/>
        </w:numPr>
        <w:jc w:val="left"/>
        <w:rPr>
          <w:lang w:val="en-PK"/>
        </w:rPr>
      </w:pPr>
      <w:r w:rsidRPr="00012854">
        <w:rPr>
          <w:lang w:val="en-PK"/>
        </w:rPr>
        <w:t>Implements the Arithmetic</w:t>
      </w:r>
      <w:r>
        <w:rPr>
          <w:lang w:val="en-PK"/>
        </w:rPr>
        <w:t xml:space="preserve"> </w:t>
      </w:r>
      <w:r w:rsidRPr="00012854">
        <w:rPr>
          <w:lang w:val="en-PK"/>
        </w:rPr>
        <w:t>grammar rule.</w:t>
      </w:r>
    </w:p>
    <w:p w14:paraId="179C8192" w14:textId="77777777" w:rsidR="00012854" w:rsidRPr="00012854" w:rsidRDefault="00012854" w:rsidP="00012854">
      <w:pPr>
        <w:numPr>
          <w:ilvl w:val="1"/>
          <w:numId w:val="61"/>
        </w:numPr>
        <w:jc w:val="left"/>
        <w:rPr>
          <w:lang w:val="en-PK"/>
        </w:rPr>
      </w:pPr>
      <w:r w:rsidRPr="00012854">
        <w:rPr>
          <w:lang w:val="en-PK"/>
        </w:rPr>
        <w:t>Defines arithmetic operations between identifiers.</w:t>
      </w:r>
    </w:p>
    <w:p w14:paraId="6A236BBE" w14:textId="77777777" w:rsidR="00012854" w:rsidRPr="00012854" w:rsidRDefault="00012854" w:rsidP="00012854">
      <w:pPr>
        <w:numPr>
          <w:ilvl w:val="1"/>
          <w:numId w:val="61"/>
        </w:numPr>
        <w:jc w:val="left"/>
        <w:rPr>
          <w:lang w:val="en-PK"/>
        </w:rPr>
      </w:pPr>
      <w:r w:rsidRPr="00012854">
        <w:rPr>
          <w:lang w:val="en-PK"/>
        </w:rPr>
        <w:t>Corresponds to arithmetic operations in the program.</w:t>
      </w:r>
    </w:p>
    <w:p w14:paraId="6BE95095" w14:textId="77777777" w:rsidR="00012854" w:rsidRPr="00012854" w:rsidRDefault="00012854" w:rsidP="00012854">
      <w:pPr>
        <w:numPr>
          <w:ilvl w:val="0"/>
          <w:numId w:val="61"/>
        </w:numPr>
        <w:jc w:val="left"/>
        <w:rPr>
          <w:lang w:val="en-PK"/>
        </w:rPr>
      </w:pPr>
      <w:proofErr w:type="gramStart"/>
      <w:r w:rsidRPr="00012854">
        <w:rPr>
          <w:b/>
          <w:bCs/>
          <w:lang w:val="en-PK"/>
        </w:rPr>
        <w:t>Relational(</w:t>
      </w:r>
      <w:proofErr w:type="gramEnd"/>
      <w:r w:rsidRPr="00012854">
        <w:rPr>
          <w:b/>
          <w:bCs/>
          <w:lang w:val="en-PK"/>
        </w:rPr>
        <w:t>):</w:t>
      </w:r>
    </w:p>
    <w:p w14:paraId="70C547EE" w14:textId="61B8390D" w:rsidR="00012854" w:rsidRPr="00012854" w:rsidRDefault="00012854" w:rsidP="00012854">
      <w:pPr>
        <w:numPr>
          <w:ilvl w:val="1"/>
          <w:numId w:val="61"/>
        </w:numPr>
        <w:jc w:val="left"/>
        <w:rPr>
          <w:lang w:val="en-PK"/>
        </w:rPr>
      </w:pPr>
      <w:r w:rsidRPr="00012854">
        <w:rPr>
          <w:lang w:val="en-PK"/>
        </w:rPr>
        <w:t>Implements the Relational</w:t>
      </w:r>
      <w:r>
        <w:rPr>
          <w:lang w:val="en-PK"/>
        </w:rPr>
        <w:t xml:space="preserve"> </w:t>
      </w:r>
      <w:r w:rsidRPr="00012854">
        <w:rPr>
          <w:lang w:val="en-PK"/>
        </w:rPr>
        <w:t>grammar rule.</w:t>
      </w:r>
    </w:p>
    <w:p w14:paraId="5B657390" w14:textId="77777777" w:rsidR="00012854" w:rsidRPr="00012854" w:rsidRDefault="00012854" w:rsidP="00012854">
      <w:pPr>
        <w:numPr>
          <w:ilvl w:val="1"/>
          <w:numId w:val="61"/>
        </w:numPr>
        <w:jc w:val="left"/>
        <w:rPr>
          <w:lang w:val="en-PK"/>
        </w:rPr>
      </w:pPr>
      <w:r w:rsidRPr="00012854">
        <w:rPr>
          <w:lang w:val="en-PK"/>
        </w:rPr>
        <w:t>Defines relational operators used in conditional statements.</w:t>
      </w:r>
    </w:p>
    <w:p w14:paraId="5E0F5020" w14:textId="77777777" w:rsidR="00012854" w:rsidRPr="00012854" w:rsidRDefault="00012854" w:rsidP="00012854">
      <w:pPr>
        <w:numPr>
          <w:ilvl w:val="1"/>
          <w:numId w:val="61"/>
        </w:numPr>
        <w:jc w:val="left"/>
        <w:rPr>
          <w:lang w:val="en-PK"/>
        </w:rPr>
      </w:pPr>
      <w:r w:rsidRPr="00012854">
        <w:rPr>
          <w:lang w:val="en-PK"/>
        </w:rPr>
        <w:t>Corresponds to relational operators used for comparisons.</w:t>
      </w:r>
    </w:p>
    <w:p w14:paraId="0C81BC49" w14:textId="77777777" w:rsidR="00012854" w:rsidRPr="00012854" w:rsidRDefault="00012854" w:rsidP="00012854">
      <w:pPr>
        <w:numPr>
          <w:ilvl w:val="0"/>
          <w:numId w:val="61"/>
        </w:numPr>
        <w:jc w:val="left"/>
        <w:rPr>
          <w:lang w:val="en-PK"/>
        </w:rPr>
      </w:pPr>
      <w:proofErr w:type="gramStart"/>
      <w:r w:rsidRPr="00012854">
        <w:rPr>
          <w:b/>
          <w:bCs/>
          <w:lang w:val="en-PK"/>
        </w:rPr>
        <w:t>Boolean(</w:t>
      </w:r>
      <w:proofErr w:type="gramEnd"/>
      <w:r w:rsidRPr="00012854">
        <w:rPr>
          <w:b/>
          <w:bCs/>
          <w:lang w:val="en-PK"/>
        </w:rPr>
        <w:t>):</w:t>
      </w:r>
    </w:p>
    <w:p w14:paraId="6820FC22" w14:textId="68DF90CE" w:rsidR="00012854" w:rsidRPr="00012854" w:rsidRDefault="00012854" w:rsidP="00012854">
      <w:pPr>
        <w:numPr>
          <w:ilvl w:val="1"/>
          <w:numId w:val="61"/>
        </w:numPr>
        <w:jc w:val="left"/>
        <w:rPr>
          <w:lang w:val="en-PK"/>
        </w:rPr>
      </w:pPr>
      <w:r w:rsidRPr="00012854">
        <w:rPr>
          <w:lang w:val="en-PK"/>
        </w:rPr>
        <w:t>Implements the Boolean</w:t>
      </w:r>
      <w:r>
        <w:rPr>
          <w:lang w:val="en-PK"/>
        </w:rPr>
        <w:t xml:space="preserve"> </w:t>
      </w:r>
      <w:r w:rsidRPr="00012854">
        <w:rPr>
          <w:lang w:val="en-PK"/>
        </w:rPr>
        <w:t>grammar rule.</w:t>
      </w:r>
    </w:p>
    <w:p w14:paraId="5475865B" w14:textId="77777777" w:rsidR="00012854" w:rsidRPr="00012854" w:rsidRDefault="00012854" w:rsidP="00012854">
      <w:pPr>
        <w:numPr>
          <w:ilvl w:val="1"/>
          <w:numId w:val="61"/>
        </w:numPr>
        <w:jc w:val="left"/>
        <w:rPr>
          <w:lang w:val="en-PK"/>
        </w:rPr>
      </w:pPr>
      <w:r w:rsidRPr="00012854">
        <w:rPr>
          <w:lang w:val="en-PK"/>
        </w:rPr>
        <w:t>Represents true or false values.</w:t>
      </w:r>
    </w:p>
    <w:p w14:paraId="3BB04160" w14:textId="77777777" w:rsidR="00012854" w:rsidRPr="00012854" w:rsidRDefault="00012854" w:rsidP="00012854">
      <w:pPr>
        <w:numPr>
          <w:ilvl w:val="1"/>
          <w:numId w:val="61"/>
        </w:numPr>
        <w:jc w:val="left"/>
        <w:rPr>
          <w:lang w:val="en-PK"/>
        </w:rPr>
      </w:pPr>
      <w:r w:rsidRPr="00012854">
        <w:rPr>
          <w:lang w:val="en-PK"/>
        </w:rPr>
        <w:t xml:space="preserve">Corresponds to </w:t>
      </w:r>
      <w:proofErr w:type="spellStart"/>
      <w:r w:rsidRPr="00012854">
        <w:rPr>
          <w:lang w:val="en-PK"/>
        </w:rPr>
        <w:t>boolean</w:t>
      </w:r>
      <w:proofErr w:type="spellEnd"/>
      <w:r w:rsidRPr="00012854">
        <w:rPr>
          <w:lang w:val="en-PK"/>
        </w:rPr>
        <w:t xml:space="preserve"> literals used in conditional statements.</w:t>
      </w:r>
    </w:p>
    <w:p w14:paraId="73C8E46D" w14:textId="77777777" w:rsidR="00012854" w:rsidRPr="00012854" w:rsidRDefault="00012854" w:rsidP="00012854">
      <w:pPr>
        <w:numPr>
          <w:ilvl w:val="0"/>
          <w:numId w:val="61"/>
        </w:numPr>
        <w:jc w:val="left"/>
        <w:rPr>
          <w:lang w:val="en-PK"/>
        </w:rPr>
      </w:pPr>
      <w:proofErr w:type="gramStart"/>
      <w:r w:rsidRPr="00012854">
        <w:rPr>
          <w:b/>
          <w:bCs/>
          <w:lang w:val="en-PK"/>
        </w:rPr>
        <w:t>Number(</w:t>
      </w:r>
      <w:proofErr w:type="gramEnd"/>
      <w:r w:rsidRPr="00012854">
        <w:rPr>
          <w:b/>
          <w:bCs/>
          <w:lang w:val="en-PK"/>
        </w:rPr>
        <w:t>):</w:t>
      </w:r>
    </w:p>
    <w:p w14:paraId="7CF020A8" w14:textId="77777777" w:rsidR="00012854" w:rsidRPr="00012854" w:rsidRDefault="00012854" w:rsidP="00012854">
      <w:pPr>
        <w:numPr>
          <w:ilvl w:val="1"/>
          <w:numId w:val="61"/>
        </w:numPr>
        <w:jc w:val="left"/>
        <w:rPr>
          <w:lang w:val="en-PK"/>
        </w:rPr>
      </w:pPr>
      <w:r w:rsidRPr="00012854">
        <w:rPr>
          <w:lang w:val="en-PK"/>
        </w:rPr>
        <w:t>Implements the Number grammar rule.</w:t>
      </w:r>
    </w:p>
    <w:p w14:paraId="2321BF00" w14:textId="77777777" w:rsidR="00012854" w:rsidRPr="00012854" w:rsidRDefault="00012854" w:rsidP="00012854">
      <w:pPr>
        <w:numPr>
          <w:ilvl w:val="1"/>
          <w:numId w:val="61"/>
        </w:numPr>
        <w:jc w:val="left"/>
        <w:rPr>
          <w:lang w:val="en-PK"/>
        </w:rPr>
      </w:pPr>
      <w:r w:rsidRPr="00012854">
        <w:rPr>
          <w:lang w:val="en-PK"/>
        </w:rPr>
        <w:lastRenderedPageBreak/>
        <w:t>Defines numeric values.</w:t>
      </w:r>
    </w:p>
    <w:p w14:paraId="60A9211D" w14:textId="77777777" w:rsidR="00012854" w:rsidRPr="00012854" w:rsidRDefault="00012854" w:rsidP="00012854">
      <w:pPr>
        <w:numPr>
          <w:ilvl w:val="1"/>
          <w:numId w:val="61"/>
        </w:numPr>
        <w:jc w:val="left"/>
        <w:rPr>
          <w:lang w:val="en-PK"/>
        </w:rPr>
      </w:pPr>
      <w:r w:rsidRPr="00012854">
        <w:rPr>
          <w:lang w:val="en-PK"/>
        </w:rPr>
        <w:t>Corresponds to numeric literals used in the program.</w:t>
      </w:r>
    </w:p>
    <w:p w14:paraId="536845A1" w14:textId="77777777" w:rsidR="00012854" w:rsidRPr="00012854" w:rsidRDefault="00012854" w:rsidP="00012854">
      <w:pPr>
        <w:numPr>
          <w:ilvl w:val="0"/>
          <w:numId w:val="61"/>
        </w:numPr>
        <w:jc w:val="left"/>
        <w:rPr>
          <w:lang w:val="en-PK"/>
        </w:rPr>
      </w:pPr>
      <w:proofErr w:type="gramStart"/>
      <w:r w:rsidRPr="00012854">
        <w:rPr>
          <w:b/>
          <w:bCs/>
          <w:lang w:val="en-PK"/>
        </w:rPr>
        <w:t>String(</w:t>
      </w:r>
      <w:proofErr w:type="gramEnd"/>
      <w:r w:rsidRPr="00012854">
        <w:rPr>
          <w:b/>
          <w:bCs/>
          <w:lang w:val="en-PK"/>
        </w:rPr>
        <w:t>):</w:t>
      </w:r>
    </w:p>
    <w:p w14:paraId="62440123" w14:textId="77777777" w:rsidR="00012854" w:rsidRPr="00012854" w:rsidRDefault="00012854" w:rsidP="00012854">
      <w:pPr>
        <w:numPr>
          <w:ilvl w:val="1"/>
          <w:numId w:val="61"/>
        </w:numPr>
        <w:jc w:val="left"/>
        <w:rPr>
          <w:lang w:val="en-PK"/>
        </w:rPr>
      </w:pPr>
      <w:r w:rsidRPr="00012854">
        <w:rPr>
          <w:lang w:val="en-PK"/>
        </w:rPr>
        <w:t>Implements the String grammar rule.</w:t>
      </w:r>
    </w:p>
    <w:p w14:paraId="65EC78C6" w14:textId="77777777" w:rsidR="00012854" w:rsidRPr="00012854" w:rsidRDefault="00012854" w:rsidP="00012854">
      <w:pPr>
        <w:numPr>
          <w:ilvl w:val="1"/>
          <w:numId w:val="61"/>
        </w:numPr>
        <w:jc w:val="left"/>
        <w:rPr>
          <w:lang w:val="en-PK"/>
        </w:rPr>
      </w:pPr>
      <w:r w:rsidRPr="00012854">
        <w:rPr>
          <w:lang w:val="en-PK"/>
        </w:rPr>
        <w:t>Defines string literals enclosed within double quotes.</w:t>
      </w:r>
    </w:p>
    <w:p w14:paraId="3BE234B3" w14:textId="77777777" w:rsidR="00012854" w:rsidRPr="00012854" w:rsidRDefault="00012854" w:rsidP="00012854">
      <w:pPr>
        <w:numPr>
          <w:ilvl w:val="1"/>
          <w:numId w:val="61"/>
        </w:numPr>
        <w:jc w:val="left"/>
        <w:rPr>
          <w:lang w:val="en-PK"/>
        </w:rPr>
      </w:pPr>
      <w:r w:rsidRPr="00012854">
        <w:rPr>
          <w:lang w:val="en-PK"/>
        </w:rPr>
        <w:t>Corresponds to string literals used in the program.</w:t>
      </w:r>
    </w:p>
    <w:p w14:paraId="700C78A9" w14:textId="77777777" w:rsidR="00012854" w:rsidRPr="00012854" w:rsidRDefault="00012854" w:rsidP="00012854">
      <w:pPr>
        <w:numPr>
          <w:ilvl w:val="0"/>
          <w:numId w:val="61"/>
        </w:numPr>
        <w:jc w:val="left"/>
        <w:rPr>
          <w:lang w:val="en-PK"/>
        </w:rPr>
      </w:pPr>
      <w:proofErr w:type="gramStart"/>
      <w:r w:rsidRPr="00012854">
        <w:rPr>
          <w:b/>
          <w:bCs/>
          <w:lang w:val="en-PK"/>
        </w:rPr>
        <w:t>Literal(</w:t>
      </w:r>
      <w:proofErr w:type="gramEnd"/>
      <w:r w:rsidRPr="00012854">
        <w:rPr>
          <w:b/>
          <w:bCs/>
          <w:lang w:val="en-PK"/>
        </w:rPr>
        <w:t>):</w:t>
      </w:r>
    </w:p>
    <w:p w14:paraId="297DF018" w14:textId="77777777" w:rsidR="00012854" w:rsidRPr="00012854" w:rsidRDefault="00012854" w:rsidP="00012854">
      <w:pPr>
        <w:numPr>
          <w:ilvl w:val="1"/>
          <w:numId w:val="61"/>
        </w:numPr>
        <w:jc w:val="left"/>
        <w:rPr>
          <w:lang w:val="en-PK"/>
        </w:rPr>
      </w:pPr>
      <w:r w:rsidRPr="00012854">
        <w:rPr>
          <w:lang w:val="en-PK"/>
        </w:rPr>
        <w:t>Implements the Literal grammar rule.</w:t>
      </w:r>
    </w:p>
    <w:p w14:paraId="5F709691" w14:textId="77777777" w:rsidR="00012854" w:rsidRPr="00012854" w:rsidRDefault="00012854" w:rsidP="00012854">
      <w:pPr>
        <w:numPr>
          <w:ilvl w:val="1"/>
          <w:numId w:val="61"/>
        </w:numPr>
        <w:jc w:val="left"/>
        <w:rPr>
          <w:lang w:val="en-PK"/>
        </w:rPr>
      </w:pPr>
      <w:r w:rsidRPr="00012854">
        <w:rPr>
          <w:lang w:val="en-PK"/>
        </w:rPr>
        <w:t xml:space="preserve">Represents literal values such as numbers, </w:t>
      </w:r>
      <w:proofErr w:type="spellStart"/>
      <w:r w:rsidRPr="00012854">
        <w:rPr>
          <w:lang w:val="en-PK"/>
        </w:rPr>
        <w:t>booleans</w:t>
      </w:r>
      <w:proofErr w:type="spellEnd"/>
      <w:r w:rsidRPr="00012854">
        <w:rPr>
          <w:lang w:val="en-PK"/>
        </w:rPr>
        <w:t>, or strings.</w:t>
      </w:r>
    </w:p>
    <w:p w14:paraId="7D4D2E4F" w14:textId="77777777" w:rsidR="00012854" w:rsidRPr="00012854" w:rsidRDefault="00012854" w:rsidP="00012854">
      <w:pPr>
        <w:numPr>
          <w:ilvl w:val="1"/>
          <w:numId w:val="61"/>
        </w:numPr>
        <w:jc w:val="left"/>
        <w:rPr>
          <w:lang w:val="en-PK"/>
        </w:rPr>
      </w:pPr>
      <w:r w:rsidRPr="00012854">
        <w:rPr>
          <w:lang w:val="en-PK"/>
        </w:rPr>
        <w:t>Corresponds to literals used throughout the program.</w:t>
      </w:r>
    </w:p>
    <w:p w14:paraId="14F693A6" w14:textId="77777777" w:rsidR="00012854" w:rsidRPr="00012854" w:rsidRDefault="00012854" w:rsidP="00012854">
      <w:pPr>
        <w:jc w:val="left"/>
        <w:rPr>
          <w:lang w:val="en-PK"/>
        </w:rPr>
      </w:pPr>
      <w:r w:rsidRPr="00012854">
        <w:rPr>
          <w:lang w:val="en-PK"/>
        </w:rPr>
        <w:t>The program's structure follows the grammar rules closely, with each function responsible for handling specific syntactic constructs defined by the grammar. This design allows for clear separation of concerns and facilitates the parsing process.</w:t>
      </w:r>
    </w:p>
    <w:p w14:paraId="4989E5CA" w14:textId="77777777" w:rsidR="00012854" w:rsidRPr="00012854" w:rsidRDefault="00012854" w:rsidP="00012854">
      <w:pPr>
        <w:jc w:val="left"/>
      </w:pPr>
    </w:p>
    <w:p w14:paraId="00B184E9" w14:textId="77777777" w:rsidR="009F0D24" w:rsidRPr="00012854" w:rsidRDefault="009F0D24" w:rsidP="007F2AE7">
      <w:pPr>
        <w:pStyle w:val="ListParagraph"/>
      </w:pPr>
    </w:p>
    <w:p w14:paraId="219421EE" w14:textId="2D73ABF1" w:rsidR="00440FF3" w:rsidRDefault="00BD3FA7" w:rsidP="00440FF3">
      <w:pPr>
        <w:pStyle w:val="Heading2"/>
      </w:pPr>
      <w:bookmarkStart w:id="6" w:name="_Toc161137534"/>
      <w:r>
        <w:t>T</w:t>
      </w:r>
      <w:r w:rsidR="008E0B31">
        <w:t>est Cases</w:t>
      </w:r>
      <w:bookmarkEnd w:id="6"/>
    </w:p>
    <w:p w14:paraId="3AFB5505" w14:textId="2A12530E" w:rsidR="009F0D24" w:rsidRPr="008358FB" w:rsidRDefault="009F0D24" w:rsidP="009F0D24">
      <w:pPr>
        <w:pStyle w:val="ListParagraph"/>
        <w:numPr>
          <w:ilvl w:val="0"/>
          <w:numId w:val="58"/>
        </w:numPr>
        <w:rPr>
          <w:b/>
          <w:bCs/>
          <w:noProof/>
        </w:rPr>
      </w:pPr>
      <w:r w:rsidRPr="009F0D24">
        <w:rPr>
          <w:b/>
          <w:bCs/>
          <w:noProof/>
        </w:rPr>
        <w:t>Simple Case:</w:t>
      </w:r>
    </w:p>
    <w:p w14:paraId="51B41B69" w14:textId="77777777" w:rsidR="008358FB" w:rsidRDefault="008358FB" w:rsidP="005B2249">
      <w:pPr>
        <w:pStyle w:val="ListParagraph"/>
        <w:jc w:val="center"/>
        <w:rPr>
          <w:b/>
          <w:bCs/>
          <w:noProof/>
        </w:rPr>
      </w:pPr>
    </w:p>
    <w:p w14:paraId="5D322C7D" w14:textId="1C09197A" w:rsidR="009F0D24" w:rsidRDefault="005B2249" w:rsidP="008358FB">
      <w:pPr>
        <w:pStyle w:val="ListParagraph"/>
        <w:rPr>
          <w:b/>
          <w:bCs/>
          <w:noProof/>
        </w:rPr>
      </w:pPr>
      <w:r w:rsidRPr="005B2249">
        <w:rPr>
          <w:b/>
          <w:bCs/>
          <w:noProof/>
        </w:rPr>
        <w:drawing>
          <wp:inline distT="0" distB="0" distL="0" distR="0" wp14:anchorId="3C4BD27D" wp14:editId="684F2E39">
            <wp:extent cx="4225925" cy="590550"/>
            <wp:effectExtent l="0" t="0" r="3175" b="0"/>
            <wp:docPr id="86520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08512" name="Picture 1" descr="A screenshot of a computer&#10;&#10;Description automatically generated"/>
                    <pic:cNvPicPr/>
                  </pic:nvPicPr>
                  <pic:blipFill rotWithShape="1">
                    <a:blip r:embed="rId15"/>
                    <a:srcRect b="78014"/>
                    <a:stretch/>
                  </pic:blipFill>
                  <pic:spPr bwMode="auto">
                    <a:xfrm>
                      <a:off x="0" y="0"/>
                      <a:ext cx="4254430" cy="594533"/>
                    </a:xfrm>
                    <a:prstGeom prst="rect">
                      <a:avLst/>
                    </a:prstGeom>
                    <a:ln>
                      <a:noFill/>
                    </a:ln>
                    <a:extLst>
                      <a:ext uri="{53640926-AAD7-44D8-BBD7-CCE9431645EC}">
                        <a14:shadowObscured xmlns:a14="http://schemas.microsoft.com/office/drawing/2010/main"/>
                      </a:ext>
                    </a:extLst>
                  </pic:spPr>
                </pic:pic>
              </a:graphicData>
            </a:graphic>
          </wp:inline>
        </w:drawing>
      </w:r>
    </w:p>
    <w:p w14:paraId="6539946B" w14:textId="2AF73270" w:rsidR="009F0D24" w:rsidRDefault="005B2249" w:rsidP="008358FB">
      <w:pPr>
        <w:jc w:val="center"/>
        <w:rPr>
          <w:b/>
          <w:bCs/>
          <w:noProof/>
        </w:rPr>
      </w:pPr>
      <w:r w:rsidRPr="005B2249">
        <w:rPr>
          <w:b/>
          <w:bCs/>
          <w:noProof/>
        </w:rPr>
        <w:drawing>
          <wp:inline distT="0" distB="0" distL="0" distR="0" wp14:anchorId="6856C302" wp14:editId="6E10C20C">
            <wp:extent cx="5824855" cy="2952750"/>
            <wp:effectExtent l="0" t="0" r="4445" b="0"/>
            <wp:docPr id="4913497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49791" name="Picture 1" descr="A screen shot of a computer&#10;&#10;Description automatically generated"/>
                    <pic:cNvPicPr/>
                  </pic:nvPicPr>
                  <pic:blipFill>
                    <a:blip r:embed="rId16"/>
                    <a:stretch>
                      <a:fillRect/>
                    </a:stretch>
                  </pic:blipFill>
                  <pic:spPr>
                    <a:xfrm>
                      <a:off x="0" y="0"/>
                      <a:ext cx="5824855" cy="2952750"/>
                    </a:xfrm>
                    <a:prstGeom prst="rect">
                      <a:avLst/>
                    </a:prstGeom>
                  </pic:spPr>
                </pic:pic>
              </a:graphicData>
            </a:graphic>
          </wp:inline>
        </w:drawing>
      </w:r>
    </w:p>
    <w:p w14:paraId="555C42B2" w14:textId="7F715ED6" w:rsidR="009F0D24" w:rsidRDefault="009F0D24" w:rsidP="00440FF3">
      <w:pPr>
        <w:rPr>
          <w:b/>
          <w:bCs/>
          <w:noProof/>
        </w:rPr>
      </w:pPr>
    </w:p>
    <w:p w14:paraId="3AE9EF81" w14:textId="0F4B6FA8" w:rsidR="008358FB" w:rsidRDefault="008358FB" w:rsidP="008358FB">
      <w:pPr>
        <w:rPr>
          <w:b/>
          <w:bCs/>
        </w:rPr>
      </w:pPr>
      <w:r>
        <w:rPr>
          <w:b/>
          <w:bCs/>
        </w:rPr>
        <w:t xml:space="preserve">** </w:t>
      </w:r>
      <w:r>
        <w:rPr>
          <w:b/>
          <w:bCs/>
        </w:rPr>
        <w:t xml:space="preserve">While the code is correct, the grammar </w:t>
      </w:r>
      <w:r>
        <w:rPr>
          <w:b/>
          <w:bCs/>
        </w:rPr>
        <w:t>rules</w:t>
      </w:r>
      <w:r>
        <w:rPr>
          <w:b/>
          <w:bCs/>
        </w:rPr>
        <w:t xml:space="preserve"> are problematic. Could not form new and better grammar </w:t>
      </w:r>
      <w:r>
        <w:rPr>
          <w:b/>
          <w:bCs/>
        </w:rPr>
        <w:t>unfortunately. **</w:t>
      </w:r>
      <w:r>
        <w:rPr>
          <w:b/>
          <w:bCs/>
        </w:rPr>
        <w:t xml:space="preserve"> </w:t>
      </w:r>
    </w:p>
    <w:p w14:paraId="712C7CA8" w14:textId="21B905A0" w:rsidR="00CA26C9" w:rsidRDefault="00CA26C9" w:rsidP="00440FF3"/>
    <w:sectPr w:rsidR="00CA26C9" w:rsidSect="00381C8E">
      <w:headerReference w:type="default" r:id="rId17"/>
      <w:footerReference w:type="default" r:id="rId18"/>
      <w:pgSz w:w="12240" w:h="15840"/>
      <w:pgMar w:top="1440" w:right="1267" w:bottom="1440" w:left="180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A6B10" w14:textId="77777777" w:rsidR="00381C8E" w:rsidRDefault="00381C8E">
      <w:r>
        <w:separator/>
      </w:r>
    </w:p>
  </w:endnote>
  <w:endnote w:type="continuationSeparator" w:id="0">
    <w:p w14:paraId="1DF8BA43" w14:textId="77777777" w:rsidR="00381C8E" w:rsidRDefault="00381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975625"/>
      <w:docPartObj>
        <w:docPartGallery w:val="Page Numbers (Bottom of Page)"/>
        <w:docPartUnique/>
      </w:docPartObj>
    </w:sdtPr>
    <w:sdtEndPr>
      <w:rPr>
        <w:color w:val="7F7F7F" w:themeColor="background1" w:themeShade="7F"/>
        <w:spacing w:val="60"/>
      </w:rPr>
    </w:sdtEndPr>
    <w:sdtContent>
      <w:p w14:paraId="3ECC219C" w14:textId="04C736D7" w:rsidR="00750F75" w:rsidRDefault="00750F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DC62" w14:textId="77777777" w:rsidR="00381C8E" w:rsidRDefault="00381C8E">
      <w:r>
        <w:separator/>
      </w:r>
    </w:p>
  </w:footnote>
  <w:footnote w:type="continuationSeparator" w:id="0">
    <w:p w14:paraId="1D901723" w14:textId="77777777" w:rsidR="00381C8E" w:rsidRDefault="00381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6524" w14:textId="55E507E3" w:rsidR="00045F2C" w:rsidRPr="00045F2C" w:rsidRDefault="00045F2C" w:rsidP="009A069C">
    <w:pPr>
      <w:pStyle w:val="Header"/>
      <w:rPr>
        <w:color w:val="1F497D" w:themeColor="text2"/>
      </w:rPr>
    </w:pPr>
    <w:r>
      <w:t>CS42</w:t>
    </w:r>
    <w:r w:rsidR="00997F7B">
      <w:t>4</w:t>
    </w:r>
    <w:r w:rsidR="003E3260">
      <w:t>-</w:t>
    </w:r>
    <w:r w:rsidR="00997F7B">
      <w:t>Compiler Construction</w:t>
    </w:r>
    <w:r>
      <w:t>-Assignment#2</w:t>
    </w:r>
    <w:r w:rsidR="00BA4982">
      <w:t xml:space="preserve">: </w:t>
    </w:r>
    <w:r>
      <w:rPr>
        <w:color w:val="1F497D" w:themeColor="text2"/>
      </w:rPr>
      <w:t>Assignment Report</w:t>
    </w:r>
  </w:p>
  <w:p w14:paraId="783C8448" w14:textId="77777777" w:rsidR="00B909BB" w:rsidRPr="001B511F" w:rsidRDefault="00B909BB" w:rsidP="001B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AE21A6"/>
    <w:multiLevelType w:val="hybridMultilevel"/>
    <w:tmpl w:val="286C2B20"/>
    <w:lvl w:ilvl="0" w:tplc="20000001">
      <w:start w:val="1"/>
      <w:numFmt w:val="bullet"/>
      <w:lvlText w:val=""/>
      <w:lvlJc w:val="left"/>
      <w:pPr>
        <w:ind w:left="1290" w:hanging="360"/>
      </w:pPr>
      <w:rPr>
        <w:rFonts w:ascii="Symbol" w:hAnsi="Symbol" w:hint="default"/>
      </w:rPr>
    </w:lvl>
    <w:lvl w:ilvl="1" w:tplc="20000003">
      <w:start w:val="1"/>
      <w:numFmt w:val="bullet"/>
      <w:lvlText w:val="o"/>
      <w:lvlJc w:val="left"/>
      <w:pPr>
        <w:ind w:left="2010" w:hanging="360"/>
      </w:pPr>
      <w:rPr>
        <w:rFonts w:ascii="Courier New" w:hAnsi="Courier New" w:cs="Courier New" w:hint="default"/>
      </w:rPr>
    </w:lvl>
    <w:lvl w:ilvl="2" w:tplc="20000005" w:tentative="1">
      <w:start w:val="1"/>
      <w:numFmt w:val="bullet"/>
      <w:lvlText w:val=""/>
      <w:lvlJc w:val="left"/>
      <w:pPr>
        <w:ind w:left="2730" w:hanging="360"/>
      </w:pPr>
      <w:rPr>
        <w:rFonts w:ascii="Wingdings" w:hAnsi="Wingdings" w:hint="default"/>
      </w:rPr>
    </w:lvl>
    <w:lvl w:ilvl="3" w:tplc="20000001" w:tentative="1">
      <w:start w:val="1"/>
      <w:numFmt w:val="bullet"/>
      <w:lvlText w:val=""/>
      <w:lvlJc w:val="left"/>
      <w:pPr>
        <w:ind w:left="3450" w:hanging="360"/>
      </w:pPr>
      <w:rPr>
        <w:rFonts w:ascii="Symbol" w:hAnsi="Symbol" w:hint="default"/>
      </w:rPr>
    </w:lvl>
    <w:lvl w:ilvl="4" w:tplc="20000003" w:tentative="1">
      <w:start w:val="1"/>
      <w:numFmt w:val="bullet"/>
      <w:lvlText w:val="o"/>
      <w:lvlJc w:val="left"/>
      <w:pPr>
        <w:ind w:left="4170" w:hanging="360"/>
      </w:pPr>
      <w:rPr>
        <w:rFonts w:ascii="Courier New" w:hAnsi="Courier New" w:cs="Courier New" w:hint="default"/>
      </w:rPr>
    </w:lvl>
    <w:lvl w:ilvl="5" w:tplc="20000005" w:tentative="1">
      <w:start w:val="1"/>
      <w:numFmt w:val="bullet"/>
      <w:lvlText w:val=""/>
      <w:lvlJc w:val="left"/>
      <w:pPr>
        <w:ind w:left="4890" w:hanging="360"/>
      </w:pPr>
      <w:rPr>
        <w:rFonts w:ascii="Wingdings" w:hAnsi="Wingdings" w:hint="default"/>
      </w:rPr>
    </w:lvl>
    <w:lvl w:ilvl="6" w:tplc="20000001" w:tentative="1">
      <w:start w:val="1"/>
      <w:numFmt w:val="bullet"/>
      <w:lvlText w:val=""/>
      <w:lvlJc w:val="left"/>
      <w:pPr>
        <w:ind w:left="5610" w:hanging="360"/>
      </w:pPr>
      <w:rPr>
        <w:rFonts w:ascii="Symbol" w:hAnsi="Symbol" w:hint="default"/>
      </w:rPr>
    </w:lvl>
    <w:lvl w:ilvl="7" w:tplc="20000003" w:tentative="1">
      <w:start w:val="1"/>
      <w:numFmt w:val="bullet"/>
      <w:lvlText w:val="o"/>
      <w:lvlJc w:val="left"/>
      <w:pPr>
        <w:ind w:left="6330" w:hanging="360"/>
      </w:pPr>
      <w:rPr>
        <w:rFonts w:ascii="Courier New" w:hAnsi="Courier New" w:cs="Courier New" w:hint="default"/>
      </w:rPr>
    </w:lvl>
    <w:lvl w:ilvl="8" w:tplc="20000005" w:tentative="1">
      <w:start w:val="1"/>
      <w:numFmt w:val="bullet"/>
      <w:lvlText w:val=""/>
      <w:lvlJc w:val="left"/>
      <w:pPr>
        <w:ind w:left="7050" w:hanging="360"/>
      </w:pPr>
      <w:rPr>
        <w:rFonts w:ascii="Wingdings" w:hAnsi="Wingdings" w:hint="default"/>
      </w:rPr>
    </w:lvl>
  </w:abstractNum>
  <w:abstractNum w:abstractNumId="12" w15:restartNumberingAfterBreak="0">
    <w:nsid w:val="053D2040"/>
    <w:multiLevelType w:val="multilevel"/>
    <w:tmpl w:val="07583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6482A50"/>
    <w:multiLevelType w:val="hybridMultilevel"/>
    <w:tmpl w:val="238AEB62"/>
    <w:lvl w:ilvl="0" w:tplc="657A959C">
      <w:start w:val="1"/>
      <w:numFmt w:val="decimal"/>
      <w:lvlText w:val="(%1)"/>
      <w:lvlJc w:val="left"/>
      <w:pPr>
        <w:ind w:left="1147" w:hanging="360"/>
      </w:pPr>
      <w:rPr>
        <w:rFonts w:hint="default"/>
        <w:b w:val="0"/>
      </w:rPr>
    </w:lvl>
    <w:lvl w:ilvl="1" w:tplc="20000019" w:tentative="1">
      <w:start w:val="1"/>
      <w:numFmt w:val="lowerLetter"/>
      <w:lvlText w:val="%2."/>
      <w:lvlJc w:val="left"/>
      <w:pPr>
        <w:ind w:left="1867" w:hanging="360"/>
      </w:pPr>
    </w:lvl>
    <w:lvl w:ilvl="2" w:tplc="2000001B" w:tentative="1">
      <w:start w:val="1"/>
      <w:numFmt w:val="lowerRoman"/>
      <w:lvlText w:val="%3."/>
      <w:lvlJc w:val="right"/>
      <w:pPr>
        <w:ind w:left="2587" w:hanging="180"/>
      </w:pPr>
    </w:lvl>
    <w:lvl w:ilvl="3" w:tplc="2000000F" w:tentative="1">
      <w:start w:val="1"/>
      <w:numFmt w:val="decimal"/>
      <w:lvlText w:val="%4."/>
      <w:lvlJc w:val="left"/>
      <w:pPr>
        <w:ind w:left="3307" w:hanging="360"/>
      </w:pPr>
    </w:lvl>
    <w:lvl w:ilvl="4" w:tplc="20000019" w:tentative="1">
      <w:start w:val="1"/>
      <w:numFmt w:val="lowerLetter"/>
      <w:lvlText w:val="%5."/>
      <w:lvlJc w:val="left"/>
      <w:pPr>
        <w:ind w:left="4027" w:hanging="360"/>
      </w:pPr>
    </w:lvl>
    <w:lvl w:ilvl="5" w:tplc="2000001B" w:tentative="1">
      <w:start w:val="1"/>
      <w:numFmt w:val="lowerRoman"/>
      <w:lvlText w:val="%6."/>
      <w:lvlJc w:val="right"/>
      <w:pPr>
        <w:ind w:left="4747" w:hanging="180"/>
      </w:pPr>
    </w:lvl>
    <w:lvl w:ilvl="6" w:tplc="2000000F" w:tentative="1">
      <w:start w:val="1"/>
      <w:numFmt w:val="decimal"/>
      <w:lvlText w:val="%7."/>
      <w:lvlJc w:val="left"/>
      <w:pPr>
        <w:ind w:left="5467" w:hanging="360"/>
      </w:pPr>
    </w:lvl>
    <w:lvl w:ilvl="7" w:tplc="20000019" w:tentative="1">
      <w:start w:val="1"/>
      <w:numFmt w:val="lowerLetter"/>
      <w:lvlText w:val="%8."/>
      <w:lvlJc w:val="left"/>
      <w:pPr>
        <w:ind w:left="6187" w:hanging="360"/>
      </w:pPr>
    </w:lvl>
    <w:lvl w:ilvl="8" w:tplc="2000001B" w:tentative="1">
      <w:start w:val="1"/>
      <w:numFmt w:val="lowerRoman"/>
      <w:lvlText w:val="%9."/>
      <w:lvlJc w:val="right"/>
      <w:pPr>
        <w:ind w:left="6907"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0B6B4636"/>
    <w:multiLevelType w:val="hybridMultilevel"/>
    <w:tmpl w:val="95D0DE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BF57C4"/>
    <w:multiLevelType w:val="hybridMultilevel"/>
    <w:tmpl w:val="156E8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5C0489"/>
    <w:multiLevelType w:val="hybridMultilevel"/>
    <w:tmpl w:val="C5EC74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1ACB1C42"/>
    <w:multiLevelType w:val="hybridMultilevel"/>
    <w:tmpl w:val="3696774C"/>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8" w15:restartNumberingAfterBreak="0">
    <w:nsid w:val="20341F97"/>
    <w:multiLevelType w:val="multilevel"/>
    <w:tmpl w:val="212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EF47E5C"/>
    <w:multiLevelType w:val="hybridMultilevel"/>
    <w:tmpl w:val="CC046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0A2689D"/>
    <w:multiLevelType w:val="multilevel"/>
    <w:tmpl w:val="9294A39E"/>
    <w:lvl w:ilvl="0">
      <w:start w:val="1"/>
      <w:numFmt w:val="decimal"/>
      <w:lvlText w:val="%1."/>
      <w:lvlJc w:val="left"/>
      <w:pPr>
        <w:ind w:left="420" w:hanging="360"/>
      </w:pPr>
      <w:rPr>
        <w:rFonts w:hint="default"/>
      </w:rPr>
    </w:lvl>
    <w:lvl w:ilvl="1">
      <w:start w:val="2"/>
      <w:numFmt w:val="decimal"/>
      <w:isLgl/>
      <w:lvlText w:val="%1.%2"/>
      <w:lvlJc w:val="left"/>
      <w:pPr>
        <w:ind w:left="1188" w:hanging="870"/>
      </w:pPr>
      <w:rPr>
        <w:rFonts w:hint="default"/>
      </w:rPr>
    </w:lvl>
    <w:lvl w:ilvl="2">
      <w:start w:val="2"/>
      <w:numFmt w:val="decimal"/>
      <w:isLgl/>
      <w:lvlText w:val="%1.%2.%3"/>
      <w:lvlJc w:val="left"/>
      <w:pPr>
        <w:ind w:left="1446" w:hanging="870"/>
      </w:pPr>
      <w:rPr>
        <w:rFonts w:hint="default"/>
      </w:rPr>
    </w:lvl>
    <w:lvl w:ilvl="3">
      <w:start w:val="1"/>
      <w:numFmt w:val="decimal"/>
      <w:isLgl/>
      <w:lvlText w:val="%1.%2.%3.%4"/>
      <w:lvlJc w:val="left"/>
      <w:pPr>
        <w:ind w:left="1914" w:hanging="108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66" w:hanging="1800"/>
      </w:pPr>
      <w:rPr>
        <w:rFonts w:hint="default"/>
      </w:rPr>
    </w:lvl>
    <w:lvl w:ilvl="8">
      <w:start w:val="1"/>
      <w:numFmt w:val="decimal"/>
      <w:isLgl/>
      <w:lvlText w:val="%1.%2.%3.%4.%5.%6.%7.%8.%9"/>
      <w:lvlJc w:val="left"/>
      <w:pPr>
        <w:ind w:left="3924" w:hanging="1800"/>
      </w:pPr>
      <w:rPr>
        <w:rFonts w:hint="default"/>
      </w:rPr>
    </w:lvl>
  </w:abstractNum>
  <w:abstractNum w:abstractNumId="35" w15:restartNumberingAfterBreak="0">
    <w:nsid w:val="314D0353"/>
    <w:multiLevelType w:val="hybridMultilevel"/>
    <w:tmpl w:val="B776B2A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32175E22"/>
    <w:multiLevelType w:val="hybridMultilevel"/>
    <w:tmpl w:val="0A50F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900496E"/>
    <w:multiLevelType w:val="hybridMultilevel"/>
    <w:tmpl w:val="8E302EE2"/>
    <w:lvl w:ilvl="0" w:tplc="20000001">
      <w:start w:val="1"/>
      <w:numFmt w:val="bullet"/>
      <w:lvlText w:val=""/>
      <w:lvlJc w:val="left"/>
      <w:pPr>
        <w:ind w:left="1507" w:hanging="360"/>
      </w:pPr>
      <w:rPr>
        <w:rFonts w:ascii="Symbol" w:hAnsi="Symbol" w:hint="default"/>
      </w:rPr>
    </w:lvl>
    <w:lvl w:ilvl="1" w:tplc="20000003" w:tentative="1">
      <w:start w:val="1"/>
      <w:numFmt w:val="bullet"/>
      <w:lvlText w:val="o"/>
      <w:lvlJc w:val="left"/>
      <w:pPr>
        <w:ind w:left="2227" w:hanging="360"/>
      </w:pPr>
      <w:rPr>
        <w:rFonts w:ascii="Courier New" w:hAnsi="Courier New" w:cs="Courier New" w:hint="default"/>
      </w:rPr>
    </w:lvl>
    <w:lvl w:ilvl="2" w:tplc="20000005" w:tentative="1">
      <w:start w:val="1"/>
      <w:numFmt w:val="bullet"/>
      <w:lvlText w:val=""/>
      <w:lvlJc w:val="left"/>
      <w:pPr>
        <w:ind w:left="2947" w:hanging="360"/>
      </w:pPr>
      <w:rPr>
        <w:rFonts w:ascii="Wingdings" w:hAnsi="Wingdings" w:hint="default"/>
      </w:rPr>
    </w:lvl>
    <w:lvl w:ilvl="3" w:tplc="20000001" w:tentative="1">
      <w:start w:val="1"/>
      <w:numFmt w:val="bullet"/>
      <w:lvlText w:val=""/>
      <w:lvlJc w:val="left"/>
      <w:pPr>
        <w:ind w:left="3667" w:hanging="360"/>
      </w:pPr>
      <w:rPr>
        <w:rFonts w:ascii="Symbol" w:hAnsi="Symbol" w:hint="default"/>
      </w:rPr>
    </w:lvl>
    <w:lvl w:ilvl="4" w:tplc="20000003" w:tentative="1">
      <w:start w:val="1"/>
      <w:numFmt w:val="bullet"/>
      <w:lvlText w:val="o"/>
      <w:lvlJc w:val="left"/>
      <w:pPr>
        <w:ind w:left="4387" w:hanging="360"/>
      </w:pPr>
      <w:rPr>
        <w:rFonts w:ascii="Courier New" w:hAnsi="Courier New" w:cs="Courier New" w:hint="default"/>
      </w:rPr>
    </w:lvl>
    <w:lvl w:ilvl="5" w:tplc="20000005" w:tentative="1">
      <w:start w:val="1"/>
      <w:numFmt w:val="bullet"/>
      <w:lvlText w:val=""/>
      <w:lvlJc w:val="left"/>
      <w:pPr>
        <w:ind w:left="5107" w:hanging="360"/>
      </w:pPr>
      <w:rPr>
        <w:rFonts w:ascii="Wingdings" w:hAnsi="Wingdings" w:hint="default"/>
      </w:rPr>
    </w:lvl>
    <w:lvl w:ilvl="6" w:tplc="20000001" w:tentative="1">
      <w:start w:val="1"/>
      <w:numFmt w:val="bullet"/>
      <w:lvlText w:val=""/>
      <w:lvlJc w:val="left"/>
      <w:pPr>
        <w:ind w:left="5827" w:hanging="360"/>
      </w:pPr>
      <w:rPr>
        <w:rFonts w:ascii="Symbol" w:hAnsi="Symbol" w:hint="default"/>
      </w:rPr>
    </w:lvl>
    <w:lvl w:ilvl="7" w:tplc="20000003" w:tentative="1">
      <w:start w:val="1"/>
      <w:numFmt w:val="bullet"/>
      <w:lvlText w:val="o"/>
      <w:lvlJc w:val="left"/>
      <w:pPr>
        <w:ind w:left="6547" w:hanging="360"/>
      </w:pPr>
      <w:rPr>
        <w:rFonts w:ascii="Courier New" w:hAnsi="Courier New" w:cs="Courier New" w:hint="default"/>
      </w:rPr>
    </w:lvl>
    <w:lvl w:ilvl="8" w:tplc="20000005" w:tentative="1">
      <w:start w:val="1"/>
      <w:numFmt w:val="bullet"/>
      <w:lvlText w:val=""/>
      <w:lvlJc w:val="left"/>
      <w:pPr>
        <w:ind w:left="7267" w:hanging="360"/>
      </w:pPr>
      <w:rPr>
        <w:rFonts w:ascii="Wingdings" w:hAnsi="Wingdings" w:hint="default"/>
      </w:rPr>
    </w:lvl>
  </w:abstractNum>
  <w:abstractNum w:abstractNumId="41"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4C424E8C"/>
    <w:multiLevelType w:val="hybridMultilevel"/>
    <w:tmpl w:val="CDAA8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50656D49"/>
    <w:multiLevelType w:val="hybridMultilevel"/>
    <w:tmpl w:val="D4C4F42E"/>
    <w:lvl w:ilvl="0" w:tplc="20000001">
      <w:start w:val="1"/>
      <w:numFmt w:val="bullet"/>
      <w:lvlText w:val=""/>
      <w:lvlJc w:val="left"/>
      <w:pPr>
        <w:ind w:left="787" w:hanging="360"/>
      </w:pPr>
      <w:rPr>
        <w:rFonts w:ascii="Symbol" w:hAnsi="Symbol" w:hint="default"/>
      </w:rPr>
    </w:lvl>
    <w:lvl w:ilvl="1" w:tplc="20000003" w:tentative="1">
      <w:start w:val="1"/>
      <w:numFmt w:val="bullet"/>
      <w:lvlText w:val="o"/>
      <w:lvlJc w:val="left"/>
      <w:pPr>
        <w:ind w:left="1507" w:hanging="360"/>
      </w:pPr>
      <w:rPr>
        <w:rFonts w:ascii="Courier New" w:hAnsi="Courier New" w:cs="Courier New" w:hint="default"/>
      </w:rPr>
    </w:lvl>
    <w:lvl w:ilvl="2" w:tplc="20000005" w:tentative="1">
      <w:start w:val="1"/>
      <w:numFmt w:val="bullet"/>
      <w:lvlText w:val=""/>
      <w:lvlJc w:val="left"/>
      <w:pPr>
        <w:ind w:left="2227" w:hanging="360"/>
      </w:pPr>
      <w:rPr>
        <w:rFonts w:ascii="Wingdings" w:hAnsi="Wingdings" w:hint="default"/>
      </w:rPr>
    </w:lvl>
    <w:lvl w:ilvl="3" w:tplc="20000001" w:tentative="1">
      <w:start w:val="1"/>
      <w:numFmt w:val="bullet"/>
      <w:lvlText w:val=""/>
      <w:lvlJc w:val="left"/>
      <w:pPr>
        <w:ind w:left="2947" w:hanging="360"/>
      </w:pPr>
      <w:rPr>
        <w:rFonts w:ascii="Symbol" w:hAnsi="Symbol" w:hint="default"/>
      </w:rPr>
    </w:lvl>
    <w:lvl w:ilvl="4" w:tplc="20000003" w:tentative="1">
      <w:start w:val="1"/>
      <w:numFmt w:val="bullet"/>
      <w:lvlText w:val="o"/>
      <w:lvlJc w:val="left"/>
      <w:pPr>
        <w:ind w:left="3667" w:hanging="360"/>
      </w:pPr>
      <w:rPr>
        <w:rFonts w:ascii="Courier New" w:hAnsi="Courier New" w:cs="Courier New" w:hint="default"/>
      </w:rPr>
    </w:lvl>
    <w:lvl w:ilvl="5" w:tplc="20000005" w:tentative="1">
      <w:start w:val="1"/>
      <w:numFmt w:val="bullet"/>
      <w:lvlText w:val=""/>
      <w:lvlJc w:val="left"/>
      <w:pPr>
        <w:ind w:left="4387" w:hanging="360"/>
      </w:pPr>
      <w:rPr>
        <w:rFonts w:ascii="Wingdings" w:hAnsi="Wingdings" w:hint="default"/>
      </w:rPr>
    </w:lvl>
    <w:lvl w:ilvl="6" w:tplc="20000001" w:tentative="1">
      <w:start w:val="1"/>
      <w:numFmt w:val="bullet"/>
      <w:lvlText w:val=""/>
      <w:lvlJc w:val="left"/>
      <w:pPr>
        <w:ind w:left="5107" w:hanging="360"/>
      </w:pPr>
      <w:rPr>
        <w:rFonts w:ascii="Symbol" w:hAnsi="Symbol" w:hint="default"/>
      </w:rPr>
    </w:lvl>
    <w:lvl w:ilvl="7" w:tplc="20000003" w:tentative="1">
      <w:start w:val="1"/>
      <w:numFmt w:val="bullet"/>
      <w:lvlText w:val="o"/>
      <w:lvlJc w:val="left"/>
      <w:pPr>
        <w:ind w:left="5827" w:hanging="360"/>
      </w:pPr>
      <w:rPr>
        <w:rFonts w:ascii="Courier New" w:hAnsi="Courier New" w:cs="Courier New" w:hint="default"/>
      </w:rPr>
    </w:lvl>
    <w:lvl w:ilvl="8" w:tplc="20000005" w:tentative="1">
      <w:start w:val="1"/>
      <w:numFmt w:val="bullet"/>
      <w:lvlText w:val=""/>
      <w:lvlJc w:val="left"/>
      <w:pPr>
        <w:ind w:left="6547" w:hanging="360"/>
      </w:pPr>
      <w:rPr>
        <w:rFonts w:ascii="Wingdings" w:hAnsi="Wingdings" w:hint="default"/>
      </w:rPr>
    </w:lvl>
  </w:abstractNum>
  <w:abstractNum w:abstractNumId="45"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43D01F4"/>
    <w:multiLevelType w:val="hybridMultilevel"/>
    <w:tmpl w:val="2A568C80"/>
    <w:lvl w:ilvl="0" w:tplc="20000001">
      <w:start w:val="1"/>
      <w:numFmt w:val="bullet"/>
      <w:lvlText w:val=""/>
      <w:lvlJc w:val="left"/>
      <w:pPr>
        <w:ind w:left="1507" w:hanging="360"/>
      </w:pPr>
      <w:rPr>
        <w:rFonts w:ascii="Symbol" w:hAnsi="Symbol" w:hint="default"/>
      </w:rPr>
    </w:lvl>
    <w:lvl w:ilvl="1" w:tplc="20000003">
      <w:start w:val="1"/>
      <w:numFmt w:val="bullet"/>
      <w:lvlText w:val="o"/>
      <w:lvlJc w:val="left"/>
      <w:pPr>
        <w:ind w:left="2227" w:hanging="360"/>
      </w:pPr>
      <w:rPr>
        <w:rFonts w:ascii="Courier New" w:hAnsi="Courier New" w:cs="Courier New" w:hint="default"/>
      </w:rPr>
    </w:lvl>
    <w:lvl w:ilvl="2" w:tplc="20000005" w:tentative="1">
      <w:start w:val="1"/>
      <w:numFmt w:val="bullet"/>
      <w:lvlText w:val=""/>
      <w:lvlJc w:val="left"/>
      <w:pPr>
        <w:ind w:left="2947" w:hanging="360"/>
      </w:pPr>
      <w:rPr>
        <w:rFonts w:ascii="Wingdings" w:hAnsi="Wingdings" w:hint="default"/>
      </w:rPr>
    </w:lvl>
    <w:lvl w:ilvl="3" w:tplc="20000001" w:tentative="1">
      <w:start w:val="1"/>
      <w:numFmt w:val="bullet"/>
      <w:lvlText w:val=""/>
      <w:lvlJc w:val="left"/>
      <w:pPr>
        <w:ind w:left="3667" w:hanging="360"/>
      </w:pPr>
      <w:rPr>
        <w:rFonts w:ascii="Symbol" w:hAnsi="Symbol" w:hint="default"/>
      </w:rPr>
    </w:lvl>
    <w:lvl w:ilvl="4" w:tplc="20000003" w:tentative="1">
      <w:start w:val="1"/>
      <w:numFmt w:val="bullet"/>
      <w:lvlText w:val="o"/>
      <w:lvlJc w:val="left"/>
      <w:pPr>
        <w:ind w:left="4387" w:hanging="360"/>
      </w:pPr>
      <w:rPr>
        <w:rFonts w:ascii="Courier New" w:hAnsi="Courier New" w:cs="Courier New" w:hint="default"/>
      </w:rPr>
    </w:lvl>
    <w:lvl w:ilvl="5" w:tplc="20000005" w:tentative="1">
      <w:start w:val="1"/>
      <w:numFmt w:val="bullet"/>
      <w:lvlText w:val=""/>
      <w:lvlJc w:val="left"/>
      <w:pPr>
        <w:ind w:left="5107" w:hanging="360"/>
      </w:pPr>
      <w:rPr>
        <w:rFonts w:ascii="Wingdings" w:hAnsi="Wingdings" w:hint="default"/>
      </w:rPr>
    </w:lvl>
    <w:lvl w:ilvl="6" w:tplc="20000001" w:tentative="1">
      <w:start w:val="1"/>
      <w:numFmt w:val="bullet"/>
      <w:lvlText w:val=""/>
      <w:lvlJc w:val="left"/>
      <w:pPr>
        <w:ind w:left="5827" w:hanging="360"/>
      </w:pPr>
      <w:rPr>
        <w:rFonts w:ascii="Symbol" w:hAnsi="Symbol" w:hint="default"/>
      </w:rPr>
    </w:lvl>
    <w:lvl w:ilvl="7" w:tplc="20000003" w:tentative="1">
      <w:start w:val="1"/>
      <w:numFmt w:val="bullet"/>
      <w:lvlText w:val="o"/>
      <w:lvlJc w:val="left"/>
      <w:pPr>
        <w:ind w:left="6547" w:hanging="360"/>
      </w:pPr>
      <w:rPr>
        <w:rFonts w:ascii="Courier New" w:hAnsi="Courier New" w:cs="Courier New" w:hint="default"/>
      </w:rPr>
    </w:lvl>
    <w:lvl w:ilvl="8" w:tplc="20000005" w:tentative="1">
      <w:start w:val="1"/>
      <w:numFmt w:val="bullet"/>
      <w:lvlText w:val=""/>
      <w:lvlJc w:val="left"/>
      <w:pPr>
        <w:ind w:left="7267" w:hanging="360"/>
      </w:pPr>
      <w:rPr>
        <w:rFonts w:ascii="Wingdings" w:hAnsi="Wingdings" w:hint="default"/>
      </w:rPr>
    </w:lvl>
  </w:abstractNum>
  <w:abstractNum w:abstractNumId="47" w15:restartNumberingAfterBreak="0">
    <w:nsid w:val="55D523EC"/>
    <w:multiLevelType w:val="hybridMultilevel"/>
    <w:tmpl w:val="8F58A7AC"/>
    <w:lvl w:ilvl="0" w:tplc="20000001">
      <w:start w:val="1"/>
      <w:numFmt w:val="bullet"/>
      <w:lvlText w:val=""/>
      <w:lvlJc w:val="left"/>
      <w:pPr>
        <w:ind w:left="1509" w:hanging="360"/>
      </w:pPr>
      <w:rPr>
        <w:rFonts w:ascii="Symbol" w:hAnsi="Symbol" w:hint="default"/>
      </w:rPr>
    </w:lvl>
    <w:lvl w:ilvl="1" w:tplc="20000003" w:tentative="1">
      <w:start w:val="1"/>
      <w:numFmt w:val="bullet"/>
      <w:lvlText w:val="o"/>
      <w:lvlJc w:val="left"/>
      <w:pPr>
        <w:ind w:left="2229" w:hanging="360"/>
      </w:pPr>
      <w:rPr>
        <w:rFonts w:ascii="Courier New" w:hAnsi="Courier New" w:cs="Courier New" w:hint="default"/>
      </w:rPr>
    </w:lvl>
    <w:lvl w:ilvl="2" w:tplc="20000005" w:tentative="1">
      <w:start w:val="1"/>
      <w:numFmt w:val="bullet"/>
      <w:lvlText w:val=""/>
      <w:lvlJc w:val="left"/>
      <w:pPr>
        <w:ind w:left="2949" w:hanging="360"/>
      </w:pPr>
      <w:rPr>
        <w:rFonts w:ascii="Wingdings" w:hAnsi="Wingdings" w:hint="default"/>
      </w:rPr>
    </w:lvl>
    <w:lvl w:ilvl="3" w:tplc="20000001" w:tentative="1">
      <w:start w:val="1"/>
      <w:numFmt w:val="bullet"/>
      <w:lvlText w:val=""/>
      <w:lvlJc w:val="left"/>
      <w:pPr>
        <w:ind w:left="3669" w:hanging="360"/>
      </w:pPr>
      <w:rPr>
        <w:rFonts w:ascii="Symbol" w:hAnsi="Symbol" w:hint="default"/>
      </w:rPr>
    </w:lvl>
    <w:lvl w:ilvl="4" w:tplc="20000003" w:tentative="1">
      <w:start w:val="1"/>
      <w:numFmt w:val="bullet"/>
      <w:lvlText w:val="o"/>
      <w:lvlJc w:val="left"/>
      <w:pPr>
        <w:ind w:left="4389" w:hanging="360"/>
      </w:pPr>
      <w:rPr>
        <w:rFonts w:ascii="Courier New" w:hAnsi="Courier New" w:cs="Courier New" w:hint="default"/>
      </w:rPr>
    </w:lvl>
    <w:lvl w:ilvl="5" w:tplc="20000005" w:tentative="1">
      <w:start w:val="1"/>
      <w:numFmt w:val="bullet"/>
      <w:lvlText w:val=""/>
      <w:lvlJc w:val="left"/>
      <w:pPr>
        <w:ind w:left="5109" w:hanging="360"/>
      </w:pPr>
      <w:rPr>
        <w:rFonts w:ascii="Wingdings" w:hAnsi="Wingdings" w:hint="default"/>
      </w:rPr>
    </w:lvl>
    <w:lvl w:ilvl="6" w:tplc="20000001" w:tentative="1">
      <w:start w:val="1"/>
      <w:numFmt w:val="bullet"/>
      <w:lvlText w:val=""/>
      <w:lvlJc w:val="left"/>
      <w:pPr>
        <w:ind w:left="5829" w:hanging="360"/>
      </w:pPr>
      <w:rPr>
        <w:rFonts w:ascii="Symbol" w:hAnsi="Symbol" w:hint="default"/>
      </w:rPr>
    </w:lvl>
    <w:lvl w:ilvl="7" w:tplc="20000003" w:tentative="1">
      <w:start w:val="1"/>
      <w:numFmt w:val="bullet"/>
      <w:lvlText w:val="o"/>
      <w:lvlJc w:val="left"/>
      <w:pPr>
        <w:ind w:left="6549" w:hanging="360"/>
      </w:pPr>
      <w:rPr>
        <w:rFonts w:ascii="Courier New" w:hAnsi="Courier New" w:cs="Courier New" w:hint="default"/>
      </w:rPr>
    </w:lvl>
    <w:lvl w:ilvl="8" w:tplc="20000005" w:tentative="1">
      <w:start w:val="1"/>
      <w:numFmt w:val="bullet"/>
      <w:lvlText w:val=""/>
      <w:lvlJc w:val="left"/>
      <w:pPr>
        <w:ind w:left="7269" w:hanging="360"/>
      </w:pPr>
      <w:rPr>
        <w:rFonts w:ascii="Wingdings" w:hAnsi="Wingdings" w:hint="default"/>
      </w:rPr>
    </w:lvl>
  </w:abstractNum>
  <w:abstractNum w:abstractNumId="48" w15:restartNumberingAfterBreak="0">
    <w:nsid w:val="59D63C55"/>
    <w:multiLevelType w:val="hybridMultilevel"/>
    <w:tmpl w:val="89A2B4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9"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0" w15:restartNumberingAfterBreak="0">
    <w:nsid w:val="680B3D85"/>
    <w:multiLevelType w:val="multilevel"/>
    <w:tmpl w:val="B9207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005FED"/>
    <w:multiLevelType w:val="multilevel"/>
    <w:tmpl w:val="5946643E"/>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B1702E3"/>
    <w:multiLevelType w:val="multilevel"/>
    <w:tmpl w:val="9294A39E"/>
    <w:lvl w:ilvl="0">
      <w:start w:val="1"/>
      <w:numFmt w:val="decimal"/>
      <w:lvlText w:val="%1."/>
      <w:lvlJc w:val="left"/>
      <w:pPr>
        <w:ind w:left="420" w:hanging="360"/>
      </w:pPr>
      <w:rPr>
        <w:rFonts w:hint="default"/>
      </w:rPr>
    </w:lvl>
    <w:lvl w:ilvl="1">
      <w:start w:val="2"/>
      <w:numFmt w:val="decimal"/>
      <w:isLgl/>
      <w:lvlText w:val="%1.%2"/>
      <w:lvlJc w:val="left"/>
      <w:pPr>
        <w:ind w:left="1188" w:hanging="870"/>
      </w:pPr>
      <w:rPr>
        <w:rFonts w:hint="default"/>
      </w:rPr>
    </w:lvl>
    <w:lvl w:ilvl="2">
      <w:start w:val="2"/>
      <w:numFmt w:val="decimal"/>
      <w:isLgl/>
      <w:lvlText w:val="%1.%2.%3"/>
      <w:lvlJc w:val="left"/>
      <w:pPr>
        <w:ind w:left="1446" w:hanging="870"/>
      </w:pPr>
      <w:rPr>
        <w:rFonts w:hint="default"/>
      </w:rPr>
    </w:lvl>
    <w:lvl w:ilvl="3">
      <w:start w:val="1"/>
      <w:numFmt w:val="decimal"/>
      <w:isLgl/>
      <w:lvlText w:val="%1.%2.%3.%4"/>
      <w:lvlJc w:val="left"/>
      <w:pPr>
        <w:ind w:left="1914" w:hanging="108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66" w:hanging="1800"/>
      </w:pPr>
      <w:rPr>
        <w:rFonts w:hint="default"/>
      </w:rPr>
    </w:lvl>
    <w:lvl w:ilvl="8">
      <w:start w:val="1"/>
      <w:numFmt w:val="decimal"/>
      <w:isLgl/>
      <w:lvlText w:val="%1.%2.%3.%4.%5.%6.%7.%8.%9"/>
      <w:lvlJc w:val="left"/>
      <w:pPr>
        <w:ind w:left="3924" w:hanging="1800"/>
      </w:pPr>
      <w:rPr>
        <w:rFonts w:hint="default"/>
      </w:rPr>
    </w:lvl>
  </w:abstractNum>
  <w:abstractNum w:abstractNumId="57" w15:restartNumberingAfterBreak="0">
    <w:nsid w:val="7EB828DC"/>
    <w:multiLevelType w:val="hybridMultilevel"/>
    <w:tmpl w:val="5D064260"/>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561059470">
    <w:abstractNumId w:val="38"/>
  </w:num>
  <w:num w:numId="2" w16cid:durableId="874274455">
    <w:abstractNumId w:val="9"/>
  </w:num>
  <w:num w:numId="3" w16cid:durableId="1981228706">
    <w:abstractNumId w:val="7"/>
  </w:num>
  <w:num w:numId="4" w16cid:durableId="1390807269">
    <w:abstractNumId w:val="6"/>
  </w:num>
  <w:num w:numId="5" w16cid:durableId="745423341">
    <w:abstractNumId w:val="5"/>
  </w:num>
  <w:num w:numId="6" w16cid:durableId="1351449367">
    <w:abstractNumId w:val="4"/>
  </w:num>
  <w:num w:numId="7" w16cid:durableId="504714257">
    <w:abstractNumId w:val="8"/>
  </w:num>
  <w:num w:numId="8" w16cid:durableId="230501424">
    <w:abstractNumId w:val="3"/>
  </w:num>
  <w:num w:numId="9" w16cid:durableId="1427387412">
    <w:abstractNumId w:val="2"/>
  </w:num>
  <w:num w:numId="10" w16cid:durableId="107505344">
    <w:abstractNumId w:val="1"/>
  </w:num>
  <w:num w:numId="11" w16cid:durableId="1282108979">
    <w:abstractNumId w:val="0"/>
  </w:num>
  <w:num w:numId="12" w16cid:durableId="654381305">
    <w:abstractNumId w:val="18"/>
  </w:num>
  <w:num w:numId="13" w16cid:durableId="805199540">
    <w:abstractNumId w:val="53"/>
  </w:num>
  <w:num w:numId="14" w16cid:durableId="1581790058">
    <w:abstractNumId w:val="26"/>
  </w:num>
  <w:num w:numId="15" w16cid:durableId="1795781625">
    <w:abstractNumId w:val="15"/>
  </w:num>
  <w:num w:numId="16" w16cid:durableId="1545019748">
    <w:abstractNumId w:val="49"/>
  </w:num>
  <w:num w:numId="17" w16cid:durableId="546838426">
    <w:abstractNumId w:val="16"/>
  </w:num>
  <w:num w:numId="18" w16cid:durableId="1791507594">
    <w:abstractNumId w:val="14"/>
  </w:num>
  <w:num w:numId="19" w16cid:durableId="1127818606">
    <w:abstractNumId w:val="32"/>
  </w:num>
  <w:num w:numId="20" w16cid:durableId="307052594">
    <w:abstractNumId w:val="55"/>
  </w:num>
  <w:num w:numId="21" w16cid:durableId="1793135493">
    <w:abstractNumId w:val="31"/>
  </w:num>
  <w:num w:numId="22" w16cid:durableId="1789662595">
    <w:abstractNumId w:val="45"/>
  </w:num>
  <w:num w:numId="23" w16cid:durableId="2049839948">
    <w:abstractNumId w:val="23"/>
  </w:num>
  <w:num w:numId="24" w16cid:durableId="1789230268">
    <w:abstractNumId w:val="22"/>
  </w:num>
  <w:num w:numId="25" w16cid:durableId="523323456">
    <w:abstractNumId w:val="24"/>
  </w:num>
  <w:num w:numId="26" w16cid:durableId="664867978">
    <w:abstractNumId w:val="20"/>
  </w:num>
  <w:num w:numId="27" w16cid:durableId="1083449569">
    <w:abstractNumId w:val="55"/>
  </w:num>
  <w:num w:numId="28" w16cid:durableId="1416322161">
    <w:abstractNumId w:val="10"/>
  </w:num>
  <w:num w:numId="29" w16cid:durableId="909267859">
    <w:abstractNumId w:val="17"/>
  </w:num>
  <w:num w:numId="30" w16cid:durableId="1628076156">
    <w:abstractNumId w:val="30"/>
  </w:num>
  <w:num w:numId="31" w16cid:durableId="1693531573">
    <w:abstractNumId w:val="29"/>
  </w:num>
  <w:num w:numId="32" w16cid:durableId="358356789">
    <w:abstractNumId w:val="52"/>
  </w:num>
  <w:num w:numId="33" w16cid:durableId="995112946">
    <w:abstractNumId w:val="51"/>
  </w:num>
  <w:num w:numId="34" w16cid:durableId="4079262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0397985">
    <w:abstractNumId w:val="43"/>
  </w:num>
  <w:num w:numId="36" w16cid:durableId="107430425">
    <w:abstractNumId w:val="41"/>
  </w:num>
  <w:num w:numId="37" w16cid:durableId="1541748361">
    <w:abstractNumId w:val="39"/>
  </w:num>
  <w:num w:numId="38" w16cid:durableId="834302284">
    <w:abstractNumId w:val="12"/>
  </w:num>
  <w:num w:numId="39" w16cid:durableId="1883400355">
    <w:abstractNumId w:val="55"/>
    <w:lvlOverride w:ilvl="0">
      <w:startOverride w:val="5"/>
    </w:lvlOverride>
    <w:lvlOverride w:ilvl="1">
      <w:startOverride w:val="1"/>
    </w:lvlOverride>
  </w:num>
  <w:num w:numId="40" w16cid:durableId="11031440">
    <w:abstractNumId w:val="37"/>
  </w:num>
  <w:num w:numId="41" w16cid:durableId="1345325680">
    <w:abstractNumId w:val="54"/>
  </w:num>
  <w:num w:numId="42" w16cid:durableId="893351925">
    <w:abstractNumId w:val="47"/>
  </w:num>
  <w:num w:numId="43" w16cid:durableId="306666822">
    <w:abstractNumId w:val="11"/>
  </w:num>
  <w:num w:numId="44" w16cid:durableId="1269122620">
    <w:abstractNumId w:val="35"/>
  </w:num>
  <w:num w:numId="45" w16cid:durableId="340015780">
    <w:abstractNumId w:val="48"/>
  </w:num>
  <w:num w:numId="46" w16cid:durableId="1502354367">
    <w:abstractNumId w:val="25"/>
  </w:num>
  <w:num w:numId="47" w16cid:durableId="2041860316">
    <w:abstractNumId w:val="44"/>
  </w:num>
  <w:num w:numId="48" w16cid:durableId="994067656">
    <w:abstractNumId w:val="56"/>
  </w:num>
  <w:num w:numId="49" w16cid:durableId="694813254">
    <w:abstractNumId w:val="34"/>
  </w:num>
  <w:num w:numId="50" w16cid:durableId="1442190415">
    <w:abstractNumId w:val="46"/>
  </w:num>
  <w:num w:numId="51" w16cid:durableId="207231021">
    <w:abstractNumId w:val="36"/>
  </w:num>
  <w:num w:numId="52" w16cid:durableId="2042513614">
    <w:abstractNumId w:val="42"/>
  </w:num>
  <w:num w:numId="53" w16cid:durableId="654260744">
    <w:abstractNumId w:val="19"/>
  </w:num>
  <w:num w:numId="54" w16cid:durableId="242764812">
    <w:abstractNumId w:val="13"/>
  </w:num>
  <w:num w:numId="55" w16cid:durableId="1785073716">
    <w:abstractNumId w:val="40"/>
  </w:num>
  <w:num w:numId="56" w16cid:durableId="422923245">
    <w:abstractNumId w:val="27"/>
  </w:num>
  <w:num w:numId="57" w16cid:durableId="1408916837">
    <w:abstractNumId w:val="33"/>
  </w:num>
  <w:num w:numId="58" w16cid:durableId="920674740">
    <w:abstractNumId w:val="21"/>
  </w:num>
  <w:num w:numId="59" w16cid:durableId="2078236678">
    <w:abstractNumId w:val="28"/>
  </w:num>
  <w:num w:numId="60" w16cid:durableId="812528813">
    <w:abstractNumId w:val="57"/>
  </w:num>
  <w:num w:numId="61" w16cid:durableId="1067261580">
    <w:abstractNumId w:val="5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063E6"/>
    <w:rsid w:val="00012854"/>
    <w:rsid w:val="00013820"/>
    <w:rsid w:val="00015046"/>
    <w:rsid w:val="00015BEC"/>
    <w:rsid w:val="00026E13"/>
    <w:rsid w:val="000351A3"/>
    <w:rsid w:val="000355FF"/>
    <w:rsid w:val="000448F1"/>
    <w:rsid w:val="00045F2C"/>
    <w:rsid w:val="0004643D"/>
    <w:rsid w:val="00051507"/>
    <w:rsid w:val="000515A8"/>
    <w:rsid w:val="00051985"/>
    <w:rsid w:val="00061069"/>
    <w:rsid w:val="000635B1"/>
    <w:rsid w:val="00064ACE"/>
    <w:rsid w:val="00067376"/>
    <w:rsid w:val="000723B8"/>
    <w:rsid w:val="0008248B"/>
    <w:rsid w:val="000A26C4"/>
    <w:rsid w:val="000A4758"/>
    <w:rsid w:val="000A48F0"/>
    <w:rsid w:val="000A60F6"/>
    <w:rsid w:val="000B09B8"/>
    <w:rsid w:val="000B3329"/>
    <w:rsid w:val="000B3E17"/>
    <w:rsid w:val="000B4D1E"/>
    <w:rsid w:val="000B6ACF"/>
    <w:rsid w:val="000C0D10"/>
    <w:rsid w:val="000D34E5"/>
    <w:rsid w:val="000D6637"/>
    <w:rsid w:val="000E43D6"/>
    <w:rsid w:val="000E7F94"/>
    <w:rsid w:val="000F1DB7"/>
    <w:rsid w:val="000F6801"/>
    <w:rsid w:val="000F74BF"/>
    <w:rsid w:val="00105F9D"/>
    <w:rsid w:val="00122A44"/>
    <w:rsid w:val="001240DA"/>
    <w:rsid w:val="00124235"/>
    <w:rsid w:val="00131F88"/>
    <w:rsid w:val="00134B1D"/>
    <w:rsid w:val="00140B14"/>
    <w:rsid w:val="00141EDD"/>
    <w:rsid w:val="00144C89"/>
    <w:rsid w:val="00153105"/>
    <w:rsid w:val="00155B00"/>
    <w:rsid w:val="00157D6E"/>
    <w:rsid w:val="00181091"/>
    <w:rsid w:val="00190B99"/>
    <w:rsid w:val="001956D3"/>
    <w:rsid w:val="001A6384"/>
    <w:rsid w:val="001B511F"/>
    <w:rsid w:val="001B5E87"/>
    <w:rsid w:val="001C719B"/>
    <w:rsid w:val="001D5E05"/>
    <w:rsid w:val="001D6F78"/>
    <w:rsid w:val="001E2435"/>
    <w:rsid w:val="001E586C"/>
    <w:rsid w:val="001F205A"/>
    <w:rsid w:val="00207C0B"/>
    <w:rsid w:val="002145A4"/>
    <w:rsid w:val="00216807"/>
    <w:rsid w:val="0021715F"/>
    <w:rsid w:val="00221A05"/>
    <w:rsid w:val="002319ED"/>
    <w:rsid w:val="0024677C"/>
    <w:rsid w:val="00254CEC"/>
    <w:rsid w:val="0025584F"/>
    <w:rsid w:val="00265009"/>
    <w:rsid w:val="00276FD8"/>
    <w:rsid w:val="00282384"/>
    <w:rsid w:val="002868AD"/>
    <w:rsid w:val="00286BF2"/>
    <w:rsid w:val="00296280"/>
    <w:rsid w:val="002A497F"/>
    <w:rsid w:val="002B53D9"/>
    <w:rsid w:val="002D0AD3"/>
    <w:rsid w:val="002D12A3"/>
    <w:rsid w:val="002D377E"/>
    <w:rsid w:val="002D3DBC"/>
    <w:rsid w:val="002E636A"/>
    <w:rsid w:val="002F3B9C"/>
    <w:rsid w:val="00302E77"/>
    <w:rsid w:val="0031172E"/>
    <w:rsid w:val="00314388"/>
    <w:rsid w:val="003259FA"/>
    <w:rsid w:val="00326AA4"/>
    <w:rsid w:val="0033790E"/>
    <w:rsid w:val="00337D63"/>
    <w:rsid w:val="00343226"/>
    <w:rsid w:val="003537E7"/>
    <w:rsid w:val="003675A0"/>
    <w:rsid w:val="003710BB"/>
    <w:rsid w:val="00371BFE"/>
    <w:rsid w:val="003801B7"/>
    <w:rsid w:val="00381321"/>
    <w:rsid w:val="00381C8E"/>
    <w:rsid w:val="00384B88"/>
    <w:rsid w:val="00395BF1"/>
    <w:rsid w:val="003A2C03"/>
    <w:rsid w:val="003A7B4F"/>
    <w:rsid w:val="003B4656"/>
    <w:rsid w:val="003B5BE3"/>
    <w:rsid w:val="003C4A5A"/>
    <w:rsid w:val="003D66A8"/>
    <w:rsid w:val="003D6C1F"/>
    <w:rsid w:val="003E3260"/>
    <w:rsid w:val="003E60FE"/>
    <w:rsid w:val="003E6B60"/>
    <w:rsid w:val="003F0DB2"/>
    <w:rsid w:val="003F32CD"/>
    <w:rsid w:val="003F5D73"/>
    <w:rsid w:val="00421704"/>
    <w:rsid w:val="00425903"/>
    <w:rsid w:val="00440FF3"/>
    <w:rsid w:val="004411FB"/>
    <w:rsid w:val="00442EC1"/>
    <w:rsid w:val="00447D5F"/>
    <w:rsid w:val="00450CE6"/>
    <w:rsid w:val="00455859"/>
    <w:rsid w:val="00466E2F"/>
    <w:rsid w:val="004752E4"/>
    <w:rsid w:val="00476776"/>
    <w:rsid w:val="00481F4E"/>
    <w:rsid w:val="00492A18"/>
    <w:rsid w:val="004A0FE3"/>
    <w:rsid w:val="004A6888"/>
    <w:rsid w:val="004B0C7D"/>
    <w:rsid w:val="004C2E5D"/>
    <w:rsid w:val="004C3D6B"/>
    <w:rsid w:val="004D3F3B"/>
    <w:rsid w:val="004D5284"/>
    <w:rsid w:val="004F180C"/>
    <w:rsid w:val="004F30F1"/>
    <w:rsid w:val="004F435B"/>
    <w:rsid w:val="00501535"/>
    <w:rsid w:val="0051098F"/>
    <w:rsid w:val="00512EC0"/>
    <w:rsid w:val="0051525F"/>
    <w:rsid w:val="00521094"/>
    <w:rsid w:val="005277AC"/>
    <w:rsid w:val="0053040D"/>
    <w:rsid w:val="0053151D"/>
    <w:rsid w:val="00534BA4"/>
    <w:rsid w:val="00536A3E"/>
    <w:rsid w:val="005502A4"/>
    <w:rsid w:val="00552B6E"/>
    <w:rsid w:val="00554314"/>
    <w:rsid w:val="00554CB6"/>
    <w:rsid w:val="005622C6"/>
    <w:rsid w:val="00563F2D"/>
    <w:rsid w:val="00571E82"/>
    <w:rsid w:val="00573FEA"/>
    <w:rsid w:val="00576060"/>
    <w:rsid w:val="00582422"/>
    <w:rsid w:val="00584764"/>
    <w:rsid w:val="005A4F72"/>
    <w:rsid w:val="005B11DD"/>
    <w:rsid w:val="005B2249"/>
    <w:rsid w:val="005B776F"/>
    <w:rsid w:val="005C4467"/>
    <w:rsid w:val="005C4F6A"/>
    <w:rsid w:val="005E1D85"/>
    <w:rsid w:val="0061550F"/>
    <w:rsid w:val="00621C31"/>
    <w:rsid w:val="006233E7"/>
    <w:rsid w:val="006316D7"/>
    <w:rsid w:val="006338F0"/>
    <w:rsid w:val="0063475B"/>
    <w:rsid w:val="00645C16"/>
    <w:rsid w:val="006514CB"/>
    <w:rsid w:val="00660E05"/>
    <w:rsid w:val="00660E97"/>
    <w:rsid w:val="0068167C"/>
    <w:rsid w:val="00683064"/>
    <w:rsid w:val="00685D5C"/>
    <w:rsid w:val="00690054"/>
    <w:rsid w:val="006A0826"/>
    <w:rsid w:val="006A4714"/>
    <w:rsid w:val="006A476C"/>
    <w:rsid w:val="006B1352"/>
    <w:rsid w:val="006C7F5E"/>
    <w:rsid w:val="006D440B"/>
    <w:rsid w:val="006E21AE"/>
    <w:rsid w:val="006E782D"/>
    <w:rsid w:val="006F2110"/>
    <w:rsid w:val="006F4E00"/>
    <w:rsid w:val="007050C5"/>
    <w:rsid w:val="00711819"/>
    <w:rsid w:val="00712781"/>
    <w:rsid w:val="007131FB"/>
    <w:rsid w:val="00713C3E"/>
    <w:rsid w:val="00731C74"/>
    <w:rsid w:val="00745CE1"/>
    <w:rsid w:val="007460DE"/>
    <w:rsid w:val="00747AD5"/>
    <w:rsid w:val="00750AB3"/>
    <w:rsid w:val="00750F75"/>
    <w:rsid w:val="0075202E"/>
    <w:rsid w:val="007634B3"/>
    <w:rsid w:val="007646ED"/>
    <w:rsid w:val="00776ADF"/>
    <w:rsid w:val="00780C56"/>
    <w:rsid w:val="007827FD"/>
    <w:rsid w:val="00785BB0"/>
    <w:rsid w:val="00787664"/>
    <w:rsid w:val="00790AD5"/>
    <w:rsid w:val="007A2872"/>
    <w:rsid w:val="007B2BE4"/>
    <w:rsid w:val="007C5ED9"/>
    <w:rsid w:val="007D2D45"/>
    <w:rsid w:val="007D6899"/>
    <w:rsid w:val="007E6EFF"/>
    <w:rsid w:val="007F1637"/>
    <w:rsid w:val="007F2AE7"/>
    <w:rsid w:val="007F2C44"/>
    <w:rsid w:val="007F4725"/>
    <w:rsid w:val="007F5D62"/>
    <w:rsid w:val="00801F33"/>
    <w:rsid w:val="00803EF0"/>
    <w:rsid w:val="00815DD8"/>
    <w:rsid w:val="00817C81"/>
    <w:rsid w:val="00817F7C"/>
    <w:rsid w:val="00823A54"/>
    <w:rsid w:val="00823DBD"/>
    <w:rsid w:val="008358FB"/>
    <w:rsid w:val="00840722"/>
    <w:rsid w:val="00850CF6"/>
    <w:rsid w:val="00853EE2"/>
    <w:rsid w:val="00857DF3"/>
    <w:rsid w:val="00866CF2"/>
    <w:rsid w:val="00870C33"/>
    <w:rsid w:val="00870E1E"/>
    <w:rsid w:val="008718D7"/>
    <w:rsid w:val="00872ACB"/>
    <w:rsid w:val="0088096F"/>
    <w:rsid w:val="00883C5A"/>
    <w:rsid w:val="00884957"/>
    <w:rsid w:val="008907D0"/>
    <w:rsid w:val="008A1832"/>
    <w:rsid w:val="008A5E79"/>
    <w:rsid w:val="008B1320"/>
    <w:rsid w:val="008C1997"/>
    <w:rsid w:val="008D25AB"/>
    <w:rsid w:val="008E0B31"/>
    <w:rsid w:val="008E5194"/>
    <w:rsid w:val="008E5AA3"/>
    <w:rsid w:val="008E782F"/>
    <w:rsid w:val="00900044"/>
    <w:rsid w:val="00903D78"/>
    <w:rsid w:val="00905DC6"/>
    <w:rsid w:val="009151C6"/>
    <w:rsid w:val="00917606"/>
    <w:rsid w:val="00920CFE"/>
    <w:rsid w:val="00921A35"/>
    <w:rsid w:val="00926F0E"/>
    <w:rsid w:val="00927A65"/>
    <w:rsid w:val="00930E6F"/>
    <w:rsid w:val="00943220"/>
    <w:rsid w:val="009443E3"/>
    <w:rsid w:val="00944400"/>
    <w:rsid w:val="009454D0"/>
    <w:rsid w:val="00950FAD"/>
    <w:rsid w:val="0095474E"/>
    <w:rsid w:val="009764B5"/>
    <w:rsid w:val="00982175"/>
    <w:rsid w:val="00983833"/>
    <w:rsid w:val="009838FF"/>
    <w:rsid w:val="00992D11"/>
    <w:rsid w:val="00997F7B"/>
    <w:rsid w:val="009A069C"/>
    <w:rsid w:val="009A0E56"/>
    <w:rsid w:val="009A14FA"/>
    <w:rsid w:val="009A173D"/>
    <w:rsid w:val="009A1796"/>
    <w:rsid w:val="009A4E7C"/>
    <w:rsid w:val="009A655D"/>
    <w:rsid w:val="009B5F51"/>
    <w:rsid w:val="009B6FBB"/>
    <w:rsid w:val="009C195D"/>
    <w:rsid w:val="009C59C7"/>
    <w:rsid w:val="009D3199"/>
    <w:rsid w:val="009E3CF9"/>
    <w:rsid w:val="009E563F"/>
    <w:rsid w:val="009E5E5A"/>
    <w:rsid w:val="009F0D24"/>
    <w:rsid w:val="00A02BC9"/>
    <w:rsid w:val="00A12BA4"/>
    <w:rsid w:val="00A2061D"/>
    <w:rsid w:val="00A20815"/>
    <w:rsid w:val="00A339B2"/>
    <w:rsid w:val="00A34473"/>
    <w:rsid w:val="00A41E93"/>
    <w:rsid w:val="00A50512"/>
    <w:rsid w:val="00A54356"/>
    <w:rsid w:val="00A60A65"/>
    <w:rsid w:val="00A83F3B"/>
    <w:rsid w:val="00A8400E"/>
    <w:rsid w:val="00A8643B"/>
    <w:rsid w:val="00AA2250"/>
    <w:rsid w:val="00AB14A1"/>
    <w:rsid w:val="00AB185A"/>
    <w:rsid w:val="00AB32B2"/>
    <w:rsid w:val="00AB3B5E"/>
    <w:rsid w:val="00AB7F12"/>
    <w:rsid w:val="00AC1C1D"/>
    <w:rsid w:val="00AC7C36"/>
    <w:rsid w:val="00AD37EE"/>
    <w:rsid w:val="00AE0256"/>
    <w:rsid w:val="00AE6704"/>
    <w:rsid w:val="00AE78A2"/>
    <w:rsid w:val="00AF284F"/>
    <w:rsid w:val="00AF42A4"/>
    <w:rsid w:val="00AF54E1"/>
    <w:rsid w:val="00AF5898"/>
    <w:rsid w:val="00AF790C"/>
    <w:rsid w:val="00B010C6"/>
    <w:rsid w:val="00B01467"/>
    <w:rsid w:val="00B038D5"/>
    <w:rsid w:val="00B11C68"/>
    <w:rsid w:val="00B2140F"/>
    <w:rsid w:val="00B33084"/>
    <w:rsid w:val="00B36D4B"/>
    <w:rsid w:val="00B42262"/>
    <w:rsid w:val="00B46674"/>
    <w:rsid w:val="00B46D39"/>
    <w:rsid w:val="00B5267F"/>
    <w:rsid w:val="00B53FDB"/>
    <w:rsid w:val="00B60D4A"/>
    <w:rsid w:val="00B62374"/>
    <w:rsid w:val="00B63449"/>
    <w:rsid w:val="00B63903"/>
    <w:rsid w:val="00B6539C"/>
    <w:rsid w:val="00B676FC"/>
    <w:rsid w:val="00B769DC"/>
    <w:rsid w:val="00B81800"/>
    <w:rsid w:val="00B900D6"/>
    <w:rsid w:val="00B909BB"/>
    <w:rsid w:val="00B91D46"/>
    <w:rsid w:val="00B92580"/>
    <w:rsid w:val="00B94845"/>
    <w:rsid w:val="00B95001"/>
    <w:rsid w:val="00B95216"/>
    <w:rsid w:val="00B9792D"/>
    <w:rsid w:val="00BA10EB"/>
    <w:rsid w:val="00BA1223"/>
    <w:rsid w:val="00BA410A"/>
    <w:rsid w:val="00BA4982"/>
    <w:rsid w:val="00BA5EAD"/>
    <w:rsid w:val="00BB596A"/>
    <w:rsid w:val="00BB60BC"/>
    <w:rsid w:val="00BC0929"/>
    <w:rsid w:val="00BC12DE"/>
    <w:rsid w:val="00BC1B5A"/>
    <w:rsid w:val="00BC52B2"/>
    <w:rsid w:val="00BD3FA7"/>
    <w:rsid w:val="00BD519B"/>
    <w:rsid w:val="00BE364C"/>
    <w:rsid w:val="00BE42FE"/>
    <w:rsid w:val="00BE7691"/>
    <w:rsid w:val="00BF5976"/>
    <w:rsid w:val="00C01AA8"/>
    <w:rsid w:val="00C209E2"/>
    <w:rsid w:val="00C214BC"/>
    <w:rsid w:val="00C365BE"/>
    <w:rsid w:val="00C46E9A"/>
    <w:rsid w:val="00C53BE6"/>
    <w:rsid w:val="00C64202"/>
    <w:rsid w:val="00C720E8"/>
    <w:rsid w:val="00C740C0"/>
    <w:rsid w:val="00C76C34"/>
    <w:rsid w:val="00C77B60"/>
    <w:rsid w:val="00C77C4F"/>
    <w:rsid w:val="00C82235"/>
    <w:rsid w:val="00C82663"/>
    <w:rsid w:val="00C84FCE"/>
    <w:rsid w:val="00C92063"/>
    <w:rsid w:val="00C942AE"/>
    <w:rsid w:val="00C963A0"/>
    <w:rsid w:val="00C96CB1"/>
    <w:rsid w:val="00C96E62"/>
    <w:rsid w:val="00C971C3"/>
    <w:rsid w:val="00C97E02"/>
    <w:rsid w:val="00CA0C40"/>
    <w:rsid w:val="00CA26C9"/>
    <w:rsid w:val="00CB1DF1"/>
    <w:rsid w:val="00CB3420"/>
    <w:rsid w:val="00CB5031"/>
    <w:rsid w:val="00CC6004"/>
    <w:rsid w:val="00CC6F12"/>
    <w:rsid w:val="00CC7B67"/>
    <w:rsid w:val="00CC7E27"/>
    <w:rsid w:val="00CD7318"/>
    <w:rsid w:val="00CD7574"/>
    <w:rsid w:val="00CE152F"/>
    <w:rsid w:val="00CE2DA2"/>
    <w:rsid w:val="00CE424B"/>
    <w:rsid w:val="00CF351C"/>
    <w:rsid w:val="00CF3F48"/>
    <w:rsid w:val="00CF5AD6"/>
    <w:rsid w:val="00D0380E"/>
    <w:rsid w:val="00D12A20"/>
    <w:rsid w:val="00D17ABF"/>
    <w:rsid w:val="00D210C5"/>
    <w:rsid w:val="00D27004"/>
    <w:rsid w:val="00D32C10"/>
    <w:rsid w:val="00D47CA9"/>
    <w:rsid w:val="00D5001D"/>
    <w:rsid w:val="00D60174"/>
    <w:rsid w:val="00D64F44"/>
    <w:rsid w:val="00D6555B"/>
    <w:rsid w:val="00D66F81"/>
    <w:rsid w:val="00D67157"/>
    <w:rsid w:val="00D71B6D"/>
    <w:rsid w:val="00D8566A"/>
    <w:rsid w:val="00D86A28"/>
    <w:rsid w:val="00D87A60"/>
    <w:rsid w:val="00DA650A"/>
    <w:rsid w:val="00DB3173"/>
    <w:rsid w:val="00DB4F02"/>
    <w:rsid w:val="00DC5295"/>
    <w:rsid w:val="00DC7828"/>
    <w:rsid w:val="00DD6BF9"/>
    <w:rsid w:val="00DD799E"/>
    <w:rsid w:val="00DE2A52"/>
    <w:rsid w:val="00DE534F"/>
    <w:rsid w:val="00DF0814"/>
    <w:rsid w:val="00DF3D92"/>
    <w:rsid w:val="00E21605"/>
    <w:rsid w:val="00E33EAB"/>
    <w:rsid w:val="00E3554E"/>
    <w:rsid w:val="00E369FF"/>
    <w:rsid w:val="00E407C1"/>
    <w:rsid w:val="00E40978"/>
    <w:rsid w:val="00E4654E"/>
    <w:rsid w:val="00E502B7"/>
    <w:rsid w:val="00E50B4B"/>
    <w:rsid w:val="00E63EB9"/>
    <w:rsid w:val="00E71FF7"/>
    <w:rsid w:val="00E754B4"/>
    <w:rsid w:val="00E8115F"/>
    <w:rsid w:val="00E8706B"/>
    <w:rsid w:val="00E90784"/>
    <w:rsid w:val="00EA3C59"/>
    <w:rsid w:val="00EA3DF5"/>
    <w:rsid w:val="00EA609A"/>
    <w:rsid w:val="00EB2780"/>
    <w:rsid w:val="00EB315A"/>
    <w:rsid w:val="00EC2C59"/>
    <w:rsid w:val="00EC2FD3"/>
    <w:rsid w:val="00ED225C"/>
    <w:rsid w:val="00EE0987"/>
    <w:rsid w:val="00EF0690"/>
    <w:rsid w:val="00EF4ACD"/>
    <w:rsid w:val="00EF6622"/>
    <w:rsid w:val="00F008B1"/>
    <w:rsid w:val="00F00DE0"/>
    <w:rsid w:val="00F04A61"/>
    <w:rsid w:val="00F04BBB"/>
    <w:rsid w:val="00F04BF5"/>
    <w:rsid w:val="00F06998"/>
    <w:rsid w:val="00F0748A"/>
    <w:rsid w:val="00F119C8"/>
    <w:rsid w:val="00F14E02"/>
    <w:rsid w:val="00F15874"/>
    <w:rsid w:val="00F23F8D"/>
    <w:rsid w:val="00F5299B"/>
    <w:rsid w:val="00F60285"/>
    <w:rsid w:val="00F61C0F"/>
    <w:rsid w:val="00F6447E"/>
    <w:rsid w:val="00F7200F"/>
    <w:rsid w:val="00F72EE6"/>
    <w:rsid w:val="00F80FED"/>
    <w:rsid w:val="00F83C9F"/>
    <w:rsid w:val="00F87716"/>
    <w:rsid w:val="00F91FB4"/>
    <w:rsid w:val="00F92573"/>
    <w:rsid w:val="00F95BCB"/>
    <w:rsid w:val="00F97A3E"/>
    <w:rsid w:val="00FA224B"/>
    <w:rsid w:val="00FA5381"/>
    <w:rsid w:val="00FB61B5"/>
    <w:rsid w:val="00FC1352"/>
    <w:rsid w:val="00FC66BF"/>
    <w:rsid w:val="00FC7475"/>
    <w:rsid w:val="00FD4699"/>
    <w:rsid w:val="00FD7174"/>
    <w:rsid w:val="00FE51EE"/>
    <w:rsid w:val="00FF2B86"/>
    <w:rsid w:val="00FF52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4ACD"/>
    <w:pPr>
      <w:keepNext/>
      <w:numPr>
        <w:ilvl w:val="1"/>
        <w:numId w:val="38"/>
      </w:numPr>
      <w:spacing w:before="240" w:after="60"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D71B6D"/>
    <w:pPr>
      <w:keepNext/>
      <w:numPr>
        <w:ilvl w:val="2"/>
        <w:numId w:val="38"/>
      </w:numPr>
      <w:jc w:val="left"/>
      <w:outlineLvl w:val="2"/>
    </w:pPr>
    <w:rPr>
      <w:b/>
      <w:bCs/>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4ACD"/>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 w:type="character" w:styleId="IntenseReference">
    <w:name w:val="Intense Reference"/>
    <w:basedOn w:val="DefaultParagraphFont"/>
    <w:uiPriority w:val="32"/>
    <w:qFormat/>
    <w:rsid w:val="00BA4982"/>
    <w:rPr>
      <w:b/>
      <w:bCs/>
      <w:smallCaps/>
      <w:color w:val="4F81BD" w:themeColor="accent1"/>
      <w:spacing w:val="5"/>
    </w:rPr>
  </w:style>
  <w:style w:type="character" w:styleId="BookTitle">
    <w:name w:val="Book Title"/>
    <w:basedOn w:val="DefaultParagraphFont"/>
    <w:uiPriority w:val="33"/>
    <w:qFormat/>
    <w:rsid w:val="00BA4982"/>
    <w:rPr>
      <w:b/>
      <w:bCs/>
      <w:i/>
      <w:iCs/>
      <w:spacing w:val="5"/>
    </w:rPr>
  </w:style>
  <w:style w:type="character" w:styleId="UnresolvedMention">
    <w:name w:val="Unresolved Mention"/>
    <w:basedOn w:val="DefaultParagraphFont"/>
    <w:uiPriority w:val="99"/>
    <w:semiHidden/>
    <w:unhideWhenUsed/>
    <w:rsid w:val="005502A4"/>
    <w:rPr>
      <w:color w:val="605E5C"/>
      <w:shd w:val="clear" w:color="auto" w:fill="E1DFDD"/>
    </w:rPr>
  </w:style>
  <w:style w:type="paragraph" w:customStyle="1" w:styleId="Default">
    <w:name w:val="Default"/>
    <w:rsid w:val="008E0B31"/>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20715795">
      <w:bodyDiv w:val="1"/>
      <w:marLeft w:val="0"/>
      <w:marRight w:val="0"/>
      <w:marTop w:val="0"/>
      <w:marBottom w:val="0"/>
      <w:divBdr>
        <w:top w:val="none" w:sz="0" w:space="0" w:color="auto"/>
        <w:left w:val="none" w:sz="0" w:space="0" w:color="auto"/>
        <w:bottom w:val="none" w:sz="0" w:space="0" w:color="auto"/>
        <w:right w:val="none" w:sz="0" w:space="0" w:color="auto"/>
      </w:divBdr>
    </w:div>
    <w:div w:id="48193845">
      <w:bodyDiv w:val="1"/>
      <w:marLeft w:val="0"/>
      <w:marRight w:val="0"/>
      <w:marTop w:val="0"/>
      <w:marBottom w:val="0"/>
      <w:divBdr>
        <w:top w:val="none" w:sz="0" w:space="0" w:color="auto"/>
        <w:left w:val="none" w:sz="0" w:space="0" w:color="auto"/>
        <w:bottom w:val="none" w:sz="0" w:space="0" w:color="auto"/>
        <w:right w:val="none" w:sz="0" w:space="0" w:color="auto"/>
      </w:divBdr>
    </w:div>
    <w:div w:id="97482301">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94467527">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497234879">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071075751">
      <w:bodyDiv w:val="1"/>
      <w:marLeft w:val="0"/>
      <w:marRight w:val="0"/>
      <w:marTop w:val="0"/>
      <w:marBottom w:val="0"/>
      <w:divBdr>
        <w:top w:val="none" w:sz="0" w:space="0" w:color="auto"/>
        <w:left w:val="none" w:sz="0" w:space="0" w:color="auto"/>
        <w:bottom w:val="none" w:sz="0" w:space="0" w:color="auto"/>
        <w:right w:val="none" w:sz="0" w:space="0" w:color="auto"/>
      </w:divBdr>
    </w:div>
    <w:div w:id="1467233048">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customXml/itemProps2.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4.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Documentation</Template>
  <TotalTime>1653</TotalTime>
  <Pages>7</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Arslaan</dc:creator>
  <cp:lastModifiedBy>Omer Atique | AI/ML Associate | Tech-Medo</cp:lastModifiedBy>
  <cp:revision>359</cp:revision>
  <cp:lastPrinted>2014-02-28T09:32:00Z</cp:lastPrinted>
  <dcterms:created xsi:type="dcterms:W3CDTF">2014-02-28T09:31:00Z</dcterms:created>
  <dcterms:modified xsi:type="dcterms:W3CDTF">2024-03-12T07:05:00Z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